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8B443" w14:textId="53E0E93A" w:rsidR="00F0405F" w:rsidRPr="003F59F2" w:rsidRDefault="003F59F2" w:rsidP="001A6AF3">
      <w:pPr>
        <w:jc w:val="center"/>
        <w:rPr>
          <w:b/>
          <w:bCs/>
        </w:rPr>
      </w:pPr>
      <w:r w:rsidRPr="003F59F2">
        <w:rPr>
          <w:b/>
          <w:bCs/>
        </w:rPr>
        <w:t>PROJETO DE COMERCIALIZAÇÃO E DESENVOLVIMENTO DE SITES</w:t>
      </w:r>
    </w:p>
    <w:p w14:paraId="39BD63B7" w14:textId="31A7256B" w:rsidR="003F59F2" w:rsidRDefault="003F59F2" w:rsidP="003F59F2">
      <w:pPr>
        <w:jc w:val="center"/>
      </w:pPr>
    </w:p>
    <w:p w14:paraId="74534DB7" w14:textId="3AD94923" w:rsidR="003F59F2" w:rsidRDefault="003F59F2" w:rsidP="003F59F2"/>
    <w:p w14:paraId="3CD78DAB" w14:textId="0CAB839D" w:rsidR="003F59F2" w:rsidRPr="002866DB" w:rsidRDefault="003F59F2" w:rsidP="003F59F2">
      <w:pPr>
        <w:rPr>
          <w:b/>
          <w:bCs/>
        </w:rPr>
      </w:pPr>
      <w:r w:rsidRPr="002866DB">
        <w:rPr>
          <w:b/>
          <w:bCs/>
        </w:rPr>
        <w:t>OBJETIVOS</w:t>
      </w:r>
    </w:p>
    <w:p w14:paraId="136AFEC8" w14:textId="5DB5A13F" w:rsidR="003F59F2" w:rsidRDefault="003F59F2" w:rsidP="003F59F2"/>
    <w:p w14:paraId="310F151B" w14:textId="77777777" w:rsidR="003F59F2" w:rsidRDefault="003F59F2" w:rsidP="003F59F2"/>
    <w:p w14:paraId="1BF7D5D1" w14:textId="6583FBCE" w:rsidR="003F59F2" w:rsidRDefault="003F59F2" w:rsidP="002866DB">
      <w:pPr>
        <w:ind w:firstLine="720"/>
      </w:pPr>
      <w:r>
        <w:t xml:space="preserve">Aumentar o faturamento, com mais serviços que demandam horas </w:t>
      </w:r>
      <w:r w:rsidR="009E13D0">
        <w:t xml:space="preserve">trabalhadas </w:t>
      </w:r>
      <w:r>
        <w:t>da equipe fixa de desenvolvimento</w:t>
      </w:r>
      <w:r w:rsidR="009E13D0">
        <w:t>, gerando um</w:t>
      </w:r>
      <w:r>
        <w:t>a rentabilidade atrativa para empresa</w:t>
      </w:r>
      <w:r w:rsidR="009E13D0">
        <w:t>.</w:t>
      </w:r>
    </w:p>
    <w:p w14:paraId="42F5F31E" w14:textId="77777777" w:rsidR="003F59F2" w:rsidRDefault="003F59F2" w:rsidP="003F59F2"/>
    <w:p w14:paraId="3CBB6F2E" w14:textId="089598E4" w:rsidR="003F59F2" w:rsidRDefault="003F59F2" w:rsidP="002866DB">
      <w:pPr>
        <w:ind w:firstLine="720"/>
      </w:pPr>
      <w:r>
        <w:t>Aumento da área de atuação nos serviços</w:t>
      </w:r>
      <w:r w:rsidR="009E13D0">
        <w:t xml:space="preserve"> prestados</w:t>
      </w:r>
      <w:r>
        <w:t>, devido a percepção de demandas isoladas e complementares a</w:t>
      </w:r>
      <w:r w:rsidR="009E13D0">
        <w:t>os</w:t>
      </w:r>
      <w:r>
        <w:t xml:space="preserve"> serviço</w:t>
      </w:r>
      <w:r w:rsidR="009E13D0">
        <w:t>s executados ou em execução pela ISFACTORY</w:t>
      </w:r>
      <w:r>
        <w:t>,  a possibilidade de atração de mais negócios para empresa</w:t>
      </w:r>
      <w:r w:rsidR="009E13D0">
        <w:t>.</w:t>
      </w:r>
    </w:p>
    <w:p w14:paraId="77622ED4" w14:textId="77777777" w:rsidR="003F59F2" w:rsidRDefault="003F59F2" w:rsidP="003F59F2"/>
    <w:p w14:paraId="62011BFD" w14:textId="2AE4D69C" w:rsidR="003F59F2" w:rsidRDefault="003F59F2" w:rsidP="002866DB">
      <w:pPr>
        <w:ind w:firstLine="720"/>
      </w:pPr>
      <w:r>
        <w:t>Otimizar os custos da equipe de desenvolvimento, ou seja, melhorar o equilíbrio de faturamento entre os setores principais da empresa, desenvolvimento e suporte.</w:t>
      </w:r>
    </w:p>
    <w:p w14:paraId="2809D778" w14:textId="1C9BE44C" w:rsidR="003F59F2" w:rsidRDefault="003F59F2" w:rsidP="003F59F2"/>
    <w:p w14:paraId="2391F8F3" w14:textId="320844BD" w:rsidR="003F59F2" w:rsidRDefault="003F59F2" w:rsidP="003F59F2"/>
    <w:p w14:paraId="0241E4ED" w14:textId="42A99D1D" w:rsidR="003F59F2" w:rsidRPr="002866DB" w:rsidRDefault="003F59F2" w:rsidP="003F59F2">
      <w:pPr>
        <w:rPr>
          <w:b/>
          <w:bCs/>
        </w:rPr>
      </w:pPr>
      <w:r w:rsidRPr="002866DB">
        <w:rPr>
          <w:b/>
          <w:bCs/>
        </w:rPr>
        <w:t>O PRODUTO/SERVIÇO</w:t>
      </w:r>
    </w:p>
    <w:p w14:paraId="7FFD3347" w14:textId="2FA53184" w:rsidR="003F59F2" w:rsidRDefault="003F59F2" w:rsidP="003F59F2"/>
    <w:p w14:paraId="6F695F34" w14:textId="1B6463F1" w:rsidR="003F59F2" w:rsidRDefault="003F59F2" w:rsidP="002866DB">
      <w:pPr>
        <w:ind w:firstLine="720"/>
      </w:pPr>
      <w:r>
        <w:t xml:space="preserve">Desenvolvimento e comercialização de sites, junto a todos os serviços ligados a ele, como domínio, </w:t>
      </w:r>
      <w:r w:rsidR="007D18C0">
        <w:t>infraestrutura</w:t>
      </w:r>
      <w:r>
        <w:t xml:space="preserve"> e hospedagem.</w:t>
      </w:r>
    </w:p>
    <w:p w14:paraId="194AB055" w14:textId="615B79FA" w:rsidR="003F59F2" w:rsidRDefault="003F59F2" w:rsidP="003F59F2"/>
    <w:p w14:paraId="0D636881" w14:textId="2E7183D5" w:rsidR="003F59F2" w:rsidRDefault="00CA2EF1" w:rsidP="002866DB">
      <w:pPr>
        <w:ind w:firstLine="720"/>
      </w:pPr>
      <w:r>
        <w:t>O produto será dividido em sites institucionais e sites funcionais, como e-com</w:t>
      </w:r>
      <w:r w:rsidR="0090685B">
        <w:t>m</w:t>
      </w:r>
      <w:r>
        <w:t>erce, sendo considerados respectivamente, venda direta e projeto, o segundo refere se a funcionalidades mais complexas e será trabalhado de forma diferente e com precificação diferente.</w:t>
      </w:r>
    </w:p>
    <w:p w14:paraId="11C6C5A3" w14:textId="6D59B97F" w:rsidR="00CA2EF1" w:rsidRDefault="00CA2EF1" w:rsidP="003F59F2"/>
    <w:p w14:paraId="0DF6FDFA" w14:textId="77777777" w:rsidR="002866DB" w:rsidRDefault="002866DB" w:rsidP="003F59F2">
      <w:pPr>
        <w:rPr>
          <w:b/>
          <w:bCs/>
        </w:rPr>
      </w:pPr>
    </w:p>
    <w:p w14:paraId="262E3134" w14:textId="184E4698" w:rsidR="00CA2EF1" w:rsidRPr="002866DB" w:rsidRDefault="00CA2EF1" w:rsidP="003F59F2">
      <w:pPr>
        <w:rPr>
          <w:b/>
          <w:bCs/>
        </w:rPr>
      </w:pPr>
      <w:r w:rsidRPr="002866DB">
        <w:rPr>
          <w:b/>
          <w:bCs/>
        </w:rPr>
        <w:t>CLASSIFICAÇAO DE PRODUTO</w:t>
      </w:r>
    </w:p>
    <w:p w14:paraId="15D2DA4F" w14:textId="550DBD99" w:rsidR="00CA2EF1" w:rsidRDefault="00CA2EF1" w:rsidP="003F59F2"/>
    <w:p w14:paraId="08833DD1" w14:textId="77777777" w:rsidR="00CA2EF1" w:rsidRDefault="00CA2EF1" w:rsidP="003F59F2"/>
    <w:p w14:paraId="5F34A055" w14:textId="327CF6EC" w:rsidR="00CA2EF1" w:rsidRDefault="002866DB" w:rsidP="002866DB">
      <w:pPr>
        <w:ind w:firstLine="720"/>
      </w:pPr>
      <w:r>
        <w:rPr>
          <w:b/>
          <w:bCs/>
        </w:rPr>
        <w:t>S</w:t>
      </w:r>
      <w:r w:rsidR="00CA2EF1" w:rsidRPr="00EA57B1">
        <w:rPr>
          <w:b/>
          <w:bCs/>
        </w:rPr>
        <w:t>ite institucional</w:t>
      </w:r>
      <w:r w:rsidR="00D836A1">
        <w:rPr>
          <w:b/>
          <w:bCs/>
        </w:rPr>
        <w:t xml:space="preserve"> standard</w:t>
      </w:r>
      <w:r w:rsidR="00EA57B1">
        <w:t xml:space="preserve">; Conceito de site estáticos, apresentando níveis, imagens e links, sem excessos de imagens, tratamentos, e desenvolvimentos, todos </w:t>
      </w:r>
      <w:r w:rsidR="00CA2EF1">
        <w:t>que em média levam 20 horas para serem desenvolvidos</w:t>
      </w:r>
      <w:r w:rsidR="00EA57B1">
        <w:t>.</w:t>
      </w:r>
    </w:p>
    <w:p w14:paraId="42629E29" w14:textId="5C5A58BE" w:rsidR="00CA2EF1" w:rsidRDefault="00CA2EF1" w:rsidP="003F59F2"/>
    <w:p w14:paraId="110B66AA" w14:textId="1F5CB817" w:rsidR="00CA2EF1" w:rsidRDefault="00EA57B1" w:rsidP="002866DB">
      <w:pPr>
        <w:tabs>
          <w:tab w:val="left" w:pos="2552"/>
        </w:tabs>
        <w:ind w:firstLine="709"/>
      </w:pPr>
      <w:r w:rsidRPr="00EA57B1">
        <w:rPr>
          <w:b/>
          <w:bCs/>
        </w:rPr>
        <w:t>S</w:t>
      </w:r>
      <w:r w:rsidR="00CA2EF1" w:rsidRPr="00EA57B1">
        <w:rPr>
          <w:b/>
          <w:bCs/>
        </w:rPr>
        <w:t xml:space="preserve">ites </w:t>
      </w:r>
      <w:r>
        <w:rPr>
          <w:b/>
          <w:bCs/>
        </w:rPr>
        <w:t xml:space="preserve">institucional </w:t>
      </w:r>
      <w:r w:rsidR="00D836A1">
        <w:rPr>
          <w:b/>
          <w:bCs/>
        </w:rPr>
        <w:t>Premium</w:t>
      </w:r>
      <w:r>
        <w:rPr>
          <w:b/>
          <w:bCs/>
        </w:rPr>
        <w:t xml:space="preserve">; </w:t>
      </w:r>
      <w:r w:rsidR="006B6CF5">
        <w:t>a</w:t>
      </w:r>
      <w:r>
        <w:t>inda no conceito estático, mas seu diferencial está no</w:t>
      </w:r>
      <w:r w:rsidR="00CA2EF1">
        <w:t xml:space="preserve"> excesso de imagens</w:t>
      </w:r>
      <w:r>
        <w:t>, necessidades de tratamento de imagens,</w:t>
      </w:r>
      <w:r w:rsidR="00CA2EF1">
        <w:t xml:space="preserve"> desenvolvimentos de logo</w:t>
      </w:r>
      <w:r>
        <w:t>s, marcas e imagens,</w:t>
      </w:r>
      <w:r w:rsidR="00CA2EF1">
        <w:t xml:space="preserve"> serão adotados acréscimos no valor de acordo com as horas demandadas</w:t>
      </w:r>
      <w:r>
        <w:t xml:space="preserve">, previamente estimado pela equipe de desenvolvimento e </w:t>
      </w:r>
      <w:r w:rsidRPr="0090685B">
        <w:rPr>
          <w:highlight w:val="yellow"/>
        </w:rPr>
        <w:t>aprovado pela direção</w:t>
      </w:r>
      <w:r>
        <w:t>.</w:t>
      </w:r>
    </w:p>
    <w:p w14:paraId="3E4EFCCB" w14:textId="7744C5D1" w:rsidR="00EA57B1" w:rsidRDefault="00EA57B1" w:rsidP="003F59F2"/>
    <w:p w14:paraId="2465ED78" w14:textId="53DB58D9" w:rsidR="00EA57B1" w:rsidRDefault="00EA57B1" w:rsidP="002866DB">
      <w:pPr>
        <w:ind w:firstLine="709"/>
      </w:pPr>
      <w:r w:rsidRPr="00EA57B1">
        <w:rPr>
          <w:b/>
          <w:bCs/>
        </w:rPr>
        <w:t>Site sistema web</w:t>
      </w:r>
      <w:r>
        <w:rPr>
          <w:b/>
          <w:bCs/>
        </w:rPr>
        <w:t>;</w:t>
      </w:r>
      <w:r>
        <w:t xml:space="preserve"> Conceito utilizado para denominar sites complexos, ou dinâmicos, com funcionalidades de vendas ou algum tipo de tarefa interativa, serão considerados </w:t>
      </w:r>
      <w:r w:rsidRPr="00EA57B1">
        <w:rPr>
          <w:b/>
          <w:bCs/>
        </w:rPr>
        <w:t>PROJETOS</w:t>
      </w:r>
      <w:r>
        <w:rPr>
          <w:b/>
          <w:bCs/>
        </w:rPr>
        <w:t>,</w:t>
      </w:r>
      <w:r w:rsidR="006B6CF5">
        <w:rPr>
          <w:b/>
          <w:bCs/>
        </w:rPr>
        <w:t xml:space="preserve"> </w:t>
      </w:r>
      <w:r w:rsidR="006B6CF5" w:rsidRPr="006B6CF5">
        <w:t>nesses casos a formação de preços e cronogramas de entrega passam para o diretor de desenvolvimento</w:t>
      </w:r>
      <w:r w:rsidR="006B6CF5">
        <w:t>.</w:t>
      </w:r>
    </w:p>
    <w:p w14:paraId="33C75FDD" w14:textId="77777777" w:rsidR="00CA2EF1" w:rsidRDefault="00CA2EF1" w:rsidP="003F59F2"/>
    <w:p w14:paraId="7083522F" w14:textId="577A219B" w:rsidR="00CA2EF1" w:rsidRDefault="00CA2EF1" w:rsidP="003F59F2"/>
    <w:p w14:paraId="03682396" w14:textId="370D3593" w:rsidR="002866DB" w:rsidRDefault="002866DB" w:rsidP="003F59F2">
      <w:pPr>
        <w:rPr>
          <w:b/>
          <w:bCs/>
        </w:rPr>
      </w:pPr>
      <w:r w:rsidRPr="00D836A1">
        <w:rPr>
          <w:b/>
          <w:bCs/>
        </w:rPr>
        <w:t xml:space="preserve">METODOLOGIA </w:t>
      </w:r>
      <w:r w:rsidR="00D836A1">
        <w:rPr>
          <w:b/>
          <w:bCs/>
        </w:rPr>
        <w:t xml:space="preserve">/ VALORES </w:t>
      </w:r>
    </w:p>
    <w:p w14:paraId="10CD1BA7" w14:textId="77777777" w:rsidR="003B5843" w:rsidRPr="00D836A1" w:rsidRDefault="003B5843" w:rsidP="003F59F2">
      <w:pPr>
        <w:rPr>
          <w:b/>
          <w:bCs/>
        </w:rPr>
      </w:pPr>
    </w:p>
    <w:p w14:paraId="66D0920B" w14:textId="77777777" w:rsidR="003B5843" w:rsidRDefault="003B5843" w:rsidP="003F59F2"/>
    <w:p w14:paraId="6D7F8D7E" w14:textId="64C4AE5D" w:rsidR="002866DB" w:rsidRDefault="00D836A1" w:rsidP="00D836A1">
      <w:pPr>
        <w:ind w:firstLine="720"/>
      </w:pPr>
      <w:r>
        <w:t xml:space="preserve">O desenvolvimento dos sites pela </w:t>
      </w:r>
      <w:r w:rsidRPr="00D836A1">
        <w:rPr>
          <w:b/>
          <w:bCs/>
        </w:rPr>
        <w:t>ISFACTORY</w:t>
      </w:r>
      <w:r>
        <w:t xml:space="preserve"> é realizado </w:t>
      </w:r>
      <w:r w:rsidR="003B5843">
        <w:t>pelo balizamento</w:t>
      </w:r>
      <w:r>
        <w:t xml:space="preserve"> das normas</w:t>
      </w:r>
      <w:r w:rsidR="003B5843">
        <w:t xml:space="preserve"> e padrões web</w:t>
      </w:r>
      <w:r>
        <w:t xml:space="preserve"> e boas práticas, sendo a sua visibilidade e o </w:t>
      </w:r>
      <w:r w:rsidR="003B5843">
        <w:t xml:space="preserve">seu </w:t>
      </w:r>
      <w:r>
        <w:t>resultado com investimento, o nosso foco</w:t>
      </w:r>
      <w:r w:rsidR="003B5843">
        <w:t xml:space="preserve"> central.</w:t>
      </w:r>
      <w:r>
        <w:t xml:space="preserve"> </w:t>
      </w:r>
    </w:p>
    <w:p w14:paraId="1B2B25FC" w14:textId="615D05FE" w:rsidR="003B5843" w:rsidRDefault="003B5843" w:rsidP="00284BFF"/>
    <w:p w14:paraId="2CF4BD87" w14:textId="11550FEE" w:rsidR="00D836A1" w:rsidRDefault="003B5843" w:rsidP="003B5843">
      <w:pPr>
        <w:ind w:firstLine="720"/>
      </w:pPr>
      <w:r>
        <w:t xml:space="preserve">Nos serviços funcionais </w:t>
      </w:r>
      <w:r w:rsidR="00284BFF">
        <w:t>disponibilizamos</w:t>
      </w:r>
      <w:r w:rsidR="00D836A1">
        <w:t xml:space="preserve"> </w:t>
      </w:r>
      <w:r>
        <w:t xml:space="preserve">o </w:t>
      </w:r>
      <w:r w:rsidR="00D836A1">
        <w:t xml:space="preserve">necessário para que o produto final seja entregue operando, </w:t>
      </w:r>
      <w:r>
        <w:t>como</w:t>
      </w:r>
      <w:r w:rsidR="00D836A1">
        <w:t xml:space="preserve"> hospedagem, registro de domínios e infraestrutura para operação, garantindo ao cliente o mínimo de </w:t>
      </w:r>
      <w:r>
        <w:t>horas dedicadas a realização do trabalho, simplificando, facilitando e otimizando o tempo do cliente.</w:t>
      </w:r>
    </w:p>
    <w:p w14:paraId="54989292" w14:textId="77777777" w:rsidR="003B5843" w:rsidRDefault="003B5843" w:rsidP="003B5843"/>
    <w:p w14:paraId="62F710EE" w14:textId="0750D12A" w:rsidR="003B5843" w:rsidRDefault="003B5843" w:rsidP="00D836A1">
      <w:pPr>
        <w:ind w:firstLine="720"/>
      </w:pPr>
      <w:r>
        <w:t xml:space="preserve">Oferecemos além dos serviços interligados de funcionamento, a nossa equipe de designer, atuamos na área de desenvolvimento de marcas, logos, imagens personalizadas, ofertando </w:t>
      </w:r>
      <w:r w:rsidR="00284BFF">
        <w:t xml:space="preserve">uma </w:t>
      </w:r>
      <w:r>
        <w:t>exclusividade em seu projeto.</w:t>
      </w:r>
    </w:p>
    <w:p w14:paraId="16798A3C" w14:textId="4FB8D67E" w:rsidR="003B5843" w:rsidRDefault="003B5843" w:rsidP="00D836A1">
      <w:pPr>
        <w:ind w:firstLine="720"/>
      </w:pPr>
    </w:p>
    <w:p w14:paraId="5C22AA76" w14:textId="1DB1C0E6" w:rsidR="003B5843" w:rsidRDefault="00284BFF" w:rsidP="00284BFF">
      <w:pPr>
        <w:ind w:firstLine="720"/>
      </w:pPr>
      <w:r>
        <w:t xml:space="preserve">No setor de segurança garantimos a </w:t>
      </w:r>
      <w:r w:rsidR="003B5843">
        <w:t xml:space="preserve">operacionalização de um site, </w:t>
      </w:r>
      <w:r>
        <w:t xml:space="preserve">dando </w:t>
      </w:r>
      <w:r w:rsidR="003B5843">
        <w:t>as proteções necessárias</w:t>
      </w:r>
      <w:r>
        <w:t xml:space="preserve"> </w:t>
      </w:r>
      <w:r w:rsidR="003B5843">
        <w:t>para a estabilidade e inviolabilidade do seu site</w:t>
      </w:r>
      <w:r>
        <w:t>.</w:t>
      </w:r>
    </w:p>
    <w:p w14:paraId="059A3AF5" w14:textId="08D47A9C" w:rsidR="002866DB" w:rsidRDefault="002866DB" w:rsidP="003F59F2"/>
    <w:p w14:paraId="346B578E" w14:textId="150AAAF8" w:rsidR="002866DB" w:rsidRDefault="002866DB" w:rsidP="003F59F2"/>
    <w:p w14:paraId="554DB167" w14:textId="77777777" w:rsidR="002866DB" w:rsidRDefault="002866DB" w:rsidP="003F59F2"/>
    <w:p w14:paraId="61A72D8F" w14:textId="27161D60" w:rsidR="00CA2EF1" w:rsidRPr="002866DB" w:rsidRDefault="002866DB" w:rsidP="002866DB">
      <w:pPr>
        <w:jc w:val="center"/>
        <w:rPr>
          <w:b/>
          <w:bCs/>
        </w:rPr>
      </w:pPr>
      <w:r>
        <w:rPr>
          <w:b/>
          <w:bCs/>
        </w:rPr>
        <w:t xml:space="preserve">I - </w:t>
      </w:r>
      <w:r w:rsidR="00CA2EF1" w:rsidRPr="002866DB">
        <w:rPr>
          <w:b/>
          <w:bCs/>
        </w:rPr>
        <w:t>OPERAÇÃO</w:t>
      </w:r>
      <w:r w:rsidR="007D18C0" w:rsidRPr="002866DB">
        <w:rPr>
          <w:b/>
          <w:bCs/>
        </w:rPr>
        <w:t xml:space="preserve"> / PROCESSO</w:t>
      </w:r>
    </w:p>
    <w:p w14:paraId="18E0A096" w14:textId="7C7D5B3A" w:rsidR="00CA2EF1" w:rsidRDefault="00CA2EF1" w:rsidP="003F59F2"/>
    <w:p w14:paraId="7021BDDF" w14:textId="5CA2FEAD" w:rsidR="00CA2EF1" w:rsidRPr="002866DB" w:rsidRDefault="00CA2EF1" w:rsidP="002866DB">
      <w:pPr>
        <w:pStyle w:val="PargrafodaLista"/>
        <w:numPr>
          <w:ilvl w:val="0"/>
          <w:numId w:val="22"/>
        </w:numPr>
        <w:rPr>
          <w:b/>
          <w:bCs/>
        </w:rPr>
      </w:pPr>
      <w:r w:rsidRPr="002866DB">
        <w:rPr>
          <w:b/>
          <w:bCs/>
        </w:rPr>
        <w:t xml:space="preserve">Equipe de desenvolvimento </w:t>
      </w:r>
    </w:p>
    <w:p w14:paraId="7411117B" w14:textId="77777777" w:rsidR="002866DB" w:rsidRDefault="002866DB" w:rsidP="003F59F2"/>
    <w:p w14:paraId="67EBD04D" w14:textId="194852E4" w:rsidR="002866DB" w:rsidRDefault="002866DB" w:rsidP="002866DB">
      <w:pPr>
        <w:ind w:firstLine="360"/>
      </w:pPr>
      <w:r>
        <w:t xml:space="preserve">A equipe receberá um briefing inicial da área comercial, que foi desenvolvido em conjunto entre </w:t>
      </w:r>
      <w:r w:rsidR="001E71C0">
        <w:t>o</w:t>
      </w:r>
      <w:r>
        <w:t>s setores comercial e desenvolvimento.</w:t>
      </w:r>
    </w:p>
    <w:p w14:paraId="5A27ACEA" w14:textId="3F21753C" w:rsidR="006B6CF5" w:rsidRDefault="006B6CF5" w:rsidP="003F59F2"/>
    <w:p w14:paraId="019B4BAD" w14:textId="6FB80EC9" w:rsidR="006B6CF5" w:rsidRDefault="006B6CF5" w:rsidP="006B6CF5">
      <w:pPr>
        <w:pStyle w:val="PargrafodaLista"/>
        <w:numPr>
          <w:ilvl w:val="0"/>
          <w:numId w:val="11"/>
        </w:numPr>
      </w:pPr>
      <w:r>
        <w:t>Cleiton Tottene – Dir. de desenvolvimento</w:t>
      </w:r>
    </w:p>
    <w:p w14:paraId="45D14AC8" w14:textId="4CB3FEE2" w:rsidR="006B6CF5" w:rsidRDefault="006B6CF5" w:rsidP="006B6CF5">
      <w:pPr>
        <w:pStyle w:val="PargrafodaLista"/>
        <w:numPr>
          <w:ilvl w:val="0"/>
          <w:numId w:val="11"/>
        </w:numPr>
      </w:pPr>
      <w:r>
        <w:t>Matheus – Designer e programador</w:t>
      </w:r>
    </w:p>
    <w:p w14:paraId="5D2B2598" w14:textId="6148FE51" w:rsidR="006B6CF5" w:rsidRDefault="006B6CF5" w:rsidP="006B6CF5">
      <w:pPr>
        <w:pStyle w:val="PargrafodaLista"/>
        <w:numPr>
          <w:ilvl w:val="0"/>
          <w:numId w:val="11"/>
        </w:numPr>
      </w:pPr>
      <w:r>
        <w:t xml:space="preserve">Leonardo – Programador </w:t>
      </w:r>
    </w:p>
    <w:p w14:paraId="09B5EAE7" w14:textId="23015DF6" w:rsidR="00CA2EF1" w:rsidRDefault="00CA2EF1" w:rsidP="003F59F2"/>
    <w:p w14:paraId="106BE1FF" w14:textId="15C9B49A" w:rsidR="007D18C0" w:rsidRDefault="007D18C0" w:rsidP="003F59F2"/>
    <w:p w14:paraId="6AB14524" w14:textId="77777777" w:rsidR="00DA70A9" w:rsidRPr="002866DB" w:rsidRDefault="007D18C0" w:rsidP="002866DB">
      <w:pPr>
        <w:pStyle w:val="PargrafodaLista"/>
        <w:numPr>
          <w:ilvl w:val="0"/>
          <w:numId w:val="22"/>
        </w:numPr>
        <w:rPr>
          <w:b/>
          <w:bCs/>
        </w:rPr>
      </w:pPr>
      <w:r w:rsidRPr="002866DB">
        <w:rPr>
          <w:b/>
          <w:bCs/>
        </w:rPr>
        <w:t xml:space="preserve">Reunião de </w:t>
      </w:r>
      <w:r w:rsidR="00DA70A9" w:rsidRPr="002866DB">
        <w:rPr>
          <w:b/>
          <w:bCs/>
        </w:rPr>
        <w:t>definições</w:t>
      </w:r>
    </w:p>
    <w:p w14:paraId="42BDF700" w14:textId="77777777" w:rsidR="00DA70A9" w:rsidRDefault="00DA70A9" w:rsidP="00DA70A9"/>
    <w:p w14:paraId="76223DED" w14:textId="3222F451" w:rsidR="007D18C0" w:rsidRDefault="00DA70A9" w:rsidP="002866DB">
      <w:pPr>
        <w:ind w:firstLine="360"/>
      </w:pPr>
      <w:r>
        <w:t>Realizada preferencialmente pelo comercial e apresentada a equipe de desenvolvimento, pode ser executada no processo de prospecção e vendas, onde se identifica as demandas iniciais e classificação do produto, como:</w:t>
      </w:r>
    </w:p>
    <w:p w14:paraId="0203926F" w14:textId="77777777" w:rsidR="002866DB" w:rsidRDefault="002866DB" w:rsidP="002866DB">
      <w:pPr>
        <w:ind w:firstLine="360"/>
      </w:pPr>
    </w:p>
    <w:p w14:paraId="44155957" w14:textId="51ED11C9" w:rsidR="00DA70A9" w:rsidRDefault="00DA70A9" w:rsidP="00DA70A9">
      <w:pPr>
        <w:pStyle w:val="PargrafodaLista"/>
        <w:numPr>
          <w:ilvl w:val="0"/>
          <w:numId w:val="18"/>
        </w:numPr>
      </w:pPr>
      <w:r>
        <w:t>Infraestrutura demandada</w:t>
      </w:r>
    </w:p>
    <w:p w14:paraId="0ED02FAD" w14:textId="66F7ACDA" w:rsidR="00DA70A9" w:rsidRDefault="00DA70A9" w:rsidP="00DA70A9">
      <w:pPr>
        <w:pStyle w:val="PargrafodaLista"/>
        <w:numPr>
          <w:ilvl w:val="0"/>
          <w:numId w:val="18"/>
        </w:numPr>
      </w:pPr>
      <w:r>
        <w:t>Necessidade de domínio e hospedagem</w:t>
      </w:r>
    </w:p>
    <w:p w14:paraId="46AF181D" w14:textId="2C903523" w:rsidR="00DA70A9" w:rsidRDefault="00DA70A9" w:rsidP="00DA70A9">
      <w:pPr>
        <w:pStyle w:val="PargrafodaLista"/>
        <w:numPr>
          <w:ilvl w:val="0"/>
          <w:numId w:val="18"/>
        </w:numPr>
      </w:pPr>
      <w:r>
        <w:t>Classificação de produto</w:t>
      </w:r>
    </w:p>
    <w:p w14:paraId="33533DC2" w14:textId="25B417B4" w:rsidR="00DA70A9" w:rsidRDefault="00DA70A9" w:rsidP="00DA70A9"/>
    <w:p w14:paraId="08FE0DCA" w14:textId="1563B71B" w:rsidR="00DA70A9" w:rsidRDefault="00DA70A9" w:rsidP="00DA70A9"/>
    <w:p w14:paraId="2D744D8B" w14:textId="0A89A633" w:rsidR="00DA70A9" w:rsidRPr="002866DB" w:rsidRDefault="00DA70A9" w:rsidP="002866DB">
      <w:pPr>
        <w:pStyle w:val="PargrafodaLista"/>
        <w:numPr>
          <w:ilvl w:val="0"/>
          <w:numId w:val="22"/>
        </w:numPr>
        <w:rPr>
          <w:b/>
          <w:bCs/>
        </w:rPr>
      </w:pPr>
      <w:r w:rsidRPr="002866DB">
        <w:rPr>
          <w:b/>
          <w:bCs/>
        </w:rPr>
        <w:t>Reunião de conteúdo</w:t>
      </w:r>
    </w:p>
    <w:p w14:paraId="5DB9A780" w14:textId="51F9116E" w:rsidR="00DA70A9" w:rsidRDefault="00DA70A9" w:rsidP="00DA70A9"/>
    <w:p w14:paraId="5B1E9CF3" w14:textId="5E1558FB" w:rsidR="00DA70A9" w:rsidRDefault="00DA70A9" w:rsidP="002866DB">
      <w:pPr>
        <w:ind w:firstLine="360"/>
      </w:pPr>
      <w:r>
        <w:t>Processo envolvendo diretamente a equipe de desenvolvimento, onde se definem:</w:t>
      </w:r>
    </w:p>
    <w:p w14:paraId="740378EA" w14:textId="77777777" w:rsidR="002866DB" w:rsidRDefault="002866DB" w:rsidP="002866DB">
      <w:pPr>
        <w:ind w:firstLine="360"/>
      </w:pPr>
    </w:p>
    <w:p w14:paraId="72DD77E4" w14:textId="48E130F1" w:rsidR="00DA70A9" w:rsidRDefault="00DA70A9" w:rsidP="00DA70A9">
      <w:pPr>
        <w:pStyle w:val="PargrafodaLista"/>
        <w:numPr>
          <w:ilvl w:val="0"/>
          <w:numId w:val="19"/>
        </w:numPr>
      </w:pPr>
      <w:r>
        <w:t>Objetivos do site</w:t>
      </w:r>
    </w:p>
    <w:p w14:paraId="021F5C74" w14:textId="159E0394" w:rsidR="00DA70A9" w:rsidRDefault="00DA70A9" w:rsidP="00DA70A9">
      <w:pPr>
        <w:pStyle w:val="PargrafodaLista"/>
        <w:numPr>
          <w:ilvl w:val="0"/>
          <w:numId w:val="19"/>
        </w:numPr>
      </w:pPr>
      <w:r>
        <w:t>Referencias</w:t>
      </w:r>
    </w:p>
    <w:p w14:paraId="69FBEF79" w14:textId="3FC64603" w:rsidR="00DA70A9" w:rsidRDefault="00DA70A9" w:rsidP="00DA70A9">
      <w:pPr>
        <w:pStyle w:val="PargrafodaLista"/>
        <w:numPr>
          <w:ilvl w:val="0"/>
          <w:numId w:val="19"/>
        </w:numPr>
      </w:pPr>
      <w:r>
        <w:t>Ferramentas</w:t>
      </w:r>
    </w:p>
    <w:p w14:paraId="3478A760" w14:textId="28FDC316" w:rsidR="00DA70A9" w:rsidRDefault="00DA70A9" w:rsidP="00DA70A9">
      <w:pPr>
        <w:pStyle w:val="PargrafodaLista"/>
        <w:numPr>
          <w:ilvl w:val="0"/>
          <w:numId w:val="19"/>
        </w:numPr>
      </w:pPr>
      <w:r>
        <w:t>Contatos</w:t>
      </w:r>
    </w:p>
    <w:p w14:paraId="2A31D918" w14:textId="29267F1D" w:rsidR="00DA70A9" w:rsidRDefault="00DA70A9" w:rsidP="00DA70A9"/>
    <w:p w14:paraId="47A6F9FA" w14:textId="77777777" w:rsidR="00DA70A9" w:rsidRDefault="00DA70A9" w:rsidP="00DA70A9"/>
    <w:p w14:paraId="1D41F0A6" w14:textId="7D0BC65C" w:rsidR="00DA70A9" w:rsidRPr="002866DB" w:rsidRDefault="00DA70A9" w:rsidP="002866DB">
      <w:pPr>
        <w:pStyle w:val="PargrafodaLista"/>
        <w:numPr>
          <w:ilvl w:val="0"/>
          <w:numId w:val="22"/>
        </w:numPr>
        <w:rPr>
          <w:b/>
          <w:bCs/>
        </w:rPr>
      </w:pPr>
      <w:r w:rsidRPr="002866DB">
        <w:rPr>
          <w:b/>
          <w:bCs/>
        </w:rPr>
        <w:t>Apresentação de Layout</w:t>
      </w:r>
    </w:p>
    <w:p w14:paraId="27E32114" w14:textId="77777777" w:rsidR="002866DB" w:rsidRDefault="002866DB" w:rsidP="00DA70A9"/>
    <w:p w14:paraId="66276B67" w14:textId="03A9E5D7" w:rsidR="00DA70A9" w:rsidRDefault="00DA70A9" w:rsidP="002866DB">
      <w:pPr>
        <w:ind w:firstLine="360"/>
      </w:pPr>
      <w:r>
        <w:t xml:space="preserve">Um primeiro draft do produto final realizado em </w:t>
      </w:r>
      <w:proofErr w:type="spellStart"/>
      <w:r>
        <w:t>pdf</w:t>
      </w:r>
      <w:proofErr w:type="spellEnd"/>
      <w:r>
        <w:t xml:space="preserve"> e apresentado para o cliente para os últimos ajustes antes da entrega. Lembrando que esse processo é pertinente aos sites institucionais, não se aplica a projetos.</w:t>
      </w:r>
    </w:p>
    <w:p w14:paraId="5873FFF9" w14:textId="77777777" w:rsidR="00DA70A9" w:rsidRDefault="00DA70A9" w:rsidP="00DA70A9"/>
    <w:p w14:paraId="7CE76694" w14:textId="1CA12DD9" w:rsidR="00CA2EF1" w:rsidRDefault="00DA70A9" w:rsidP="00DA70A9">
      <w:pPr>
        <w:pStyle w:val="PargrafodaLista"/>
        <w:numPr>
          <w:ilvl w:val="0"/>
          <w:numId w:val="20"/>
        </w:numPr>
      </w:pPr>
      <w:r>
        <w:lastRenderedPageBreak/>
        <w:t>Imagens usadas</w:t>
      </w:r>
    </w:p>
    <w:p w14:paraId="6E68B007" w14:textId="7CEEFDE4" w:rsidR="00DA70A9" w:rsidRDefault="00DA70A9" w:rsidP="00DA70A9">
      <w:pPr>
        <w:pStyle w:val="PargrafodaLista"/>
        <w:numPr>
          <w:ilvl w:val="0"/>
          <w:numId w:val="20"/>
        </w:numPr>
      </w:pPr>
      <w:r>
        <w:t>Posicionamentos de botões e funcionalidades</w:t>
      </w:r>
    </w:p>
    <w:p w14:paraId="778F0C3C" w14:textId="6F8F61F7" w:rsidR="00DA70A9" w:rsidRDefault="00DA70A9" w:rsidP="00DA70A9">
      <w:pPr>
        <w:pStyle w:val="PargrafodaLista"/>
        <w:numPr>
          <w:ilvl w:val="0"/>
          <w:numId w:val="20"/>
        </w:numPr>
      </w:pPr>
      <w:r>
        <w:t>Ajuste de cores e preferencias pessoais</w:t>
      </w:r>
    </w:p>
    <w:p w14:paraId="6AAE3E4F" w14:textId="77777777" w:rsidR="00DA70A9" w:rsidRDefault="00DA70A9" w:rsidP="00DA70A9"/>
    <w:p w14:paraId="3F73B3A6" w14:textId="77777777" w:rsidR="002866DB" w:rsidRDefault="002866DB" w:rsidP="00DA70A9"/>
    <w:p w14:paraId="708F3DD8" w14:textId="008116AD" w:rsidR="00DA70A9" w:rsidRPr="002866DB" w:rsidRDefault="00DA70A9" w:rsidP="002866DB">
      <w:pPr>
        <w:pStyle w:val="PargrafodaLista"/>
        <w:numPr>
          <w:ilvl w:val="0"/>
          <w:numId w:val="22"/>
        </w:numPr>
        <w:rPr>
          <w:b/>
          <w:bCs/>
        </w:rPr>
      </w:pPr>
      <w:r w:rsidRPr="002866DB">
        <w:rPr>
          <w:b/>
          <w:bCs/>
        </w:rPr>
        <w:t>Entrega do site</w:t>
      </w:r>
    </w:p>
    <w:p w14:paraId="734F910F" w14:textId="6E657934" w:rsidR="00DA70A9" w:rsidRDefault="00DA70A9" w:rsidP="00DA70A9"/>
    <w:p w14:paraId="45E7BA53" w14:textId="49DA5A02" w:rsidR="00DA70A9" w:rsidRDefault="00DA70A9" w:rsidP="002866DB">
      <w:pPr>
        <w:ind w:firstLine="360"/>
      </w:pPr>
      <w:r>
        <w:t>Após os ajustes finais</w:t>
      </w:r>
      <w:r w:rsidR="002866DB">
        <w:t xml:space="preserve"> entra o</w:t>
      </w:r>
      <w:r>
        <w:t xml:space="preserve"> processo de produção.</w:t>
      </w:r>
    </w:p>
    <w:p w14:paraId="524273AF" w14:textId="77777777" w:rsidR="00DA70A9" w:rsidRDefault="00DA70A9" w:rsidP="00DA70A9"/>
    <w:p w14:paraId="5ACB82C0" w14:textId="1494F060" w:rsidR="00DA70A9" w:rsidRDefault="00DA70A9" w:rsidP="00DA70A9">
      <w:pPr>
        <w:pStyle w:val="PargrafodaLista"/>
        <w:numPr>
          <w:ilvl w:val="0"/>
          <w:numId w:val="21"/>
        </w:numPr>
      </w:pPr>
      <w:r>
        <w:t xml:space="preserve">Prazo médio do processo </w:t>
      </w:r>
      <w:r w:rsidR="002866DB">
        <w:t xml:space="preserve">completo </w:t>
      </w:r>
      <w:r>
        <w:t>7 dias</w:t>
      </w:r>
      <w:r w:rsidR="002866DB">
        <w:t>, desde que o cliente participe conforme o ideal esperado.</w:t>
      </w:r>
    </w:p>
    <w:p w14:paraId="3A392364" w14:textId="7EA2F1DB" w:rsidR="00DA70A9" w:rsidRDefault="00DA70A9" w:rsidP="00DA70A9">
      <w:pPr>
        <w:pStyle w:val="PargrafodaLista"/>
        <w:numPr>
          <w:ilvl w:val="0"/>
          <w:numId w:val="21"/>
        </w:numPr>
      </w:pPr>
      <w:r>
        <w:t>Duração estimada de horas de trabalho 20 horas</w:t>
      </w:r>
    </w:p>
    <w:p w14:paraId="329B9FB8" w14:textId="44D178D9" w:rsidR="00CA2EF1" w:rsidRDefault="00D836A1" w:rsidP="002A37F4">
      <w:pPr>
        <w:pStyle w:val="PargrafodaLista"/>
        <w:numPr>
          <w:ilvl w:val="0"/>
          <w:numId w:val="21"/>
        </w:numPr>
      </w:pPr>
      <w:r>
        <w:t>Após a finalização é solicitada a pré-visualização pelo cliente para aprovação final e colocação no ar.</w:t>
      </w:r>
    </w:p>
    <w:p w14:paraId="1274A1A3" w14:textId="77777777" w:rsidR="002866DB" w:rsidRDefault="002866DB" w:rsidP="003F59F2"/>
    <w:p w14:paraId="3587F64C" w14:textId="4741F8BE" w:rsidR="002866DB" w:rsidRDefault="002866DB" w:rsidP="003F59F2"/>
    <w:p w14:paraId="48F06BE9" w14:textId="77777777" w:rsidR="00284BFF" w:rsidRDefault="00284BFF" w:rsidP="003F59F2"/>
    <w:p w14:paraId="4DEC6592" w14:textId="46A7E5AD" w:rsidR="006B6CF5" w:rsidRPr="002866DB" w:rsidRDefault="002866DB" w:rsidP="002866DB">
      <w:pPr>
        <w:jc w:val="center"/>
        <w:rPr>
          <w:b/>
          <w:bCs/>
        </w:rPr>
      </w:pPr>
      <w:r>
        <w:rPr>
          <w:b/>
          <w:bCs/>
        </w:rPr>
        <w:t xml:space="preserve">II - </w:t>
      </w:r>
      <w:r w:rsidR="006B6CF5" w:rsidRPr="002866DB">
        <w:rPr>
          <w:b/>
          <w:bCs/>
        </w:rPr>
        <w:t>BRIEFING PADRÃO</w:t>
      </w:r>
    </w:p>
    <w:p w14:paraId="047F53E5" w14:textId="23C23782" w:rsidR="006B6CF5" w:rsidRDefault="006B6CF5" w:rsidP="003F59F2"/>
    <w:p w14:paraId="6CD83C5B" w14:textId="16A2B5DE" w:rsidR="006B6CF5" w:rsidRDefault="007C0B47" w:rsidP="002866DB">
      <w:pPr>
        <w:ind w:firstLine="720"/>
      </w:pPr>
      <w:r>
        <w:t xml:space="preserve">O </w:t>
      </w:r>
      <w:r w:rsidR="006B6CF5">
        <w:t xml:space="preserve">Briefing inicial com o cliente </w:t>
      </w:r>
      <w:r>
        <w:t xml:space="preserve">pode ser realizado pelo setor comercial, preferencialmente, </w:t>
      </w:r>
      <w:r w:rsidR="006B6CF5">
        <w:t>mas não é uma regra,</w:t>
      </w:r>
      <w:r>
        <w:t xml:space="preserve"> a c</w:t>
      </w:r>
      <w:r w:rsidR="006B6CF5">
        <w:t xml:space="preserve">oleta </w:t>
      </w:r>
      <w:r>
        <w:t>d</w:t>
      </w:r>
      <w:r w:rsidR="006B6CF5">
        <w:t>as informações inicia</w:t>
      </w:r>
      <w:r>
        <w:t>i</w:t>
      </w:r>
      <w:r w:rsidR="006B6CF5">
        <w:t xml:space="preserve">s e as orientações </w:t>
      </w:r>
      <w:r>
        <w:t>ao cliente, para os processos de</w:t>
      </w:r>
      <w:r w:rsidR="006B6CF5">
        <w:t xml:space="preserve"> classificação e precificação do produto.</w:t>
      </w:r>
      <w:r>
        <w:t xml:space="preserve"> </w:t>
      </w:r>
    </w:p>
    <w:p w14:paraId="39B91948" w14:textId="1EC6A4E3" w:rsidR="007C0B47" w:rsidRDefault="007C0B47" w:rsidP="002866DB">
      <w:pPr>
        <w:ind w:firstLine="720"/>
      </w:pPr>
      <w:r>
        <w:t xml:space="preserve">O padrão das perguntas habilita mais colaboradores para execução do briefing e da um padrão ao processo de comercialização do produto. </w:t>
      </w:r>
    </w:p>
    <w:p w14:paraId="0DAF832C" w14:textId="77777777" w:rsidR="002866DB" w:rsidRDefault="002866DB" w:rsidP="006B6CF5"/>
    <w:p w14:paraId="0AFF6047" w14:textId="2D69E163" w:rsidR="006B6CF5" w:rsidRPr="002866DB" w:rsidRDefault="006B6CF5" w:rsidP="003F59F2">
      <w:r w:rsidRPr="00284BFF">
        <w:rPr>
          <w:b/>
          <w:bCs/>
        </w:rPr>
        <w:t>Etapa 1</w:t>
      </w:r>
      <w:r w:rsidR="002866DB">
        <w:t xml:space="preserve"> - </w:t>
      </w:r>
      <w:r w:rsidRPr="002866DB">
        <w:rPr>
          <w:b/>
          <w:bCs/>
        </w:rPr>
        <w:t>Objetivo do site</w:t>
      </w:r>
    </w:p>
    <w:p w14:paraId="797A5E80" w14:textId="66884BC9" w:rsidR="006B6CF5" w:rsidRDefault="006B6CF5" w:rsidP="003F59F2"/>
    <w:p w14:paraId="230F23EC" w14:textId="78A86038" w:rsidR="006B6CF5" w:rsidRDefault="006B6CF5" w:rsidP="007C0B47">
      <w:pPr>
        <w:pStyle w:val="PargrafodaLista"/>
        <w:numPr>
          <w:ilvl w:val="0"/>
          <w:numId w:val="12"/>
        </w:numPr>
      </w:pPr>
      <w:r>
        <w:t>Institucional</w:t>
      </w:r>
      <w:r w:rsidR="007C0B47">
        <w:t xml:space="preserve"> / Cartão de visitas</w:t>
      </w:r>
    </w:p>
    <w:p w14:paraId="6E8046A4" w14:textId="144002ED" w:rsidR="000B53B1" w:rsidRPr="000B53B1" w:rsidRDefault="000B53B1" w:rsidP="000B53B1">
      <w:pPr>
        <w:rPr>
          <w:color w:val="FF0000"/>
        </w:rPr>
      </w:pPr>
      <w:r>
        <w:t>O</w:t>
      </w:r>
      <w:r>
        <w:rPr>
          <w:color w:val="FF0000"/>
        </w:rPr>
        <w:t>bjetivo central é dar uma refer</w:t>
      </w:r>
      <w:r w:rsidR="00416331">
        <w:rPr>
          <w:color w:val="FF0000"/>
        </w:rPr>
        <w:t>ê</w:t>
      </w:r>
      <w:r>
        <w:rPr>
          <w:color w:val="FF0000"/>
        </w:rPr>
        <w:t>ncia e exposição dos trabalhos realizados e capacidades da empresa e dos serviços</w:t>
      </w:r>
    </w:p>
    <w:p w14:paraId="0E359FA0" w14:textId="213858E6" w:rsidR="006B6CF5" w:rsidRDefault="006B6CF5" w:rsidP="006B6CF5">
      <w:pPr>
        <w:pStyle w:val="PargrafodaLista"/>
        <w:numPr>
          <w:ilvl w:val="0"/>
          <w:numId w:val="12"/>
        </w:numPr>
      </w:pPr>
      <w:r>
        <w:t>Vendas pelo site</w:t>
      </w:r>
    </w:p>
    <w:p w14:paraId="09B72189" w14:textId="118283CB" w:rsidR="00416331" w:rsidRPr="00416331" w:rsidRDefault="00416331" w:rsidP="00416331">
      <w:pPr>
        <w:rPr>
          <w:color w:val="FF0000"/>
        </w:rPr>
      </w:pPr>
      <w:r>
        <w:t xml:space="preserve">Sem </w:t>
      </w:r>
      <w:r>
        <w:rPr>
          <w:color w:val="FF0000"/>
        </w:rPr>
        <w:t>vendas pelo site!</w:t>
      </w:r>
    </w:p>
    <w:p w14:paraId="60CAA986" w14:textId="5706BD1D" w:rsidR="006B6CF5" w:rsidRDefault="006B6CF5" w:rsidP="006B6CF5">
      <w:pPr>
        <w:pStyle w:val="PargrafodaLista"/>
        <w:numPr>
          <w:ilvl w:val="0"/>
          <w:numId w:val="12"/>
        </w:numPr>
      </w:pPr>
      <w:r>
        <w:t>Sistemas Web</w:t>
      </w:r>
    </w:p>
    <w:p w14:paraId="367AD35F" w14:textId="76BCFDEF" w:rsidR="00416331" w:rsidRPr="00416331" w:rsidRDefault="00416331" w:rsidP="00416331">
      <w:pPr>
        <w:rPr>
          <w:color w:val="FF0000"/>
        </w:rPr>
      </w:pPr>
      <w:r>
        <w:rPr>
          <w:color w:val="FF0000"/>
        </w:rPr>
        <w:t xml:space="preserve">Interesse em poder deixar o cliente se cadastrar para receber algum retorno ou disponibilizar material simples, </w:t>
      </w:r>
      <w:proofErr w:type="gramStart"/>
      <w:r>
        <w:rPr>
          <w:color w:val="FF0000"/>
        </w:rPr>
        <w:t>tipo  ”</w:t>
      </w:r>
      <w:proofErr w:type="gramEnd"/>
      <w:r>
        <w:rPr>
          <w:color w:val="FF0000"/>
        </w:rPr>
        <w:t>resolva seu problema aqui”</w:t>
      </w:r>
    </w:p>
    <w:p w14:paraId="25BCA3E0" w14:textId="4EE94304" w:rsidR="006B6CF5" w:rsidRDefault="006B6CF5" w:rsidP="006B6CF5"/>
    <w:p w14:paraId="3C513D9B" w14:textId="77777777" w:rsidR="002866DB" w:rsidRDefault="002866DB" w:rsidP="006B6CF5"/>
    <w:p w14:paraId="7C011C14" w14:textId="5F8CEC47" w:rsidR="006B6CF5" w:rsidRPr="002866DB" w:rsidRDefault="006B6CF5" w:rsidP="006B6CF5">
      <w:r w:rsidRPr="00284BFF">
        <w:rPr>
          <w:b/>
          <w:bCs/>
        </w:rPr>
        <w:t>Etapa 2</w:t>
      </w:r>
      <w:r w:rsidR="002866DB">
        <w:t xml:space="preserve"> - </w:t>
      </w:r>
      <w:r w:rsidRPr="002866DB">
        <w:rPr>
          <w:b/>
          <w:bCs/>
        </w:rPr>
        <w:t>Referências</w:t>
      </w:r>
    </w:p>
    <w:p w14:paraId="5DE4593F" w14:textId="77777777" w:rsidR="002866DB" w:rsidRDefault="002866DB" w:rsidP="006B6CF5"/>
    <w:p w14:paraId="26D470BF" w14:textId="28531DE1" w:rsidR="007D18C0" w:rsidRDefault="007D18C0" w:rsidP="002866DB">
      <w:pPr>
        <w:ind w:firstLine="360"/>
      </w:pPr>
      <w:r>
        <w:t>Nessa etapa, além da identificação dos principais pontos comerciais, há a solicitação de pesquisa por parte do cliente, para seja balizado o trabalho inicial de Desenvolvimento do produto</w:t>
      </w:r>
    </w:p>
    <w:p w14:paraId="1E2333CA" w14:textId="478689D3" w:rsidR="006B6CF5" w:rsidRDefault="006B6CF5" w:rsidP="006B6CF5"/>
    <w:p w14:paraId="0F6246E6" w14:textId="4B66B0BC" w:rsidR="006B6CF5" w:rsidRDefault="007D18C0" w:rsidP="006B6CF5">
      <w:pPr>
        <w:pStyle w:val="PargrafodaLista"/>
        <w:numPr>
          <w:ilvl w:val="0"/>
          <w:numId w:val="13"/>
        </w:numPr>
      </w:pPr>
      <w:r>
        <w:t>Mercado alvo da empresa do cliente</w:t>
      </w:r>
    </w:p>
    <w:p w14:paraId="3D970054" w14:textId="076970CF" w:rsidR="00416331" w:rsidRPr="00416331" w:rsidRDefault="00416331" w:rsidP="00416331">
      <w:pPr>
        <w:rPr>
          <w:color w:val="FF0000"/>
        </w:rPr>
      </w:pPr>
      <w:r>
        <w:rPr>
          <w:color w:val="FF0000"/>
        </w:rPr>
        <w:t>Pequenos, micros e médios empresários com interesse em; aumentar seu faturamento bruto, reorganizar sua estrutura financeira e/ou administrativa, desenvolver e implementar processos e procedimentos saudáveis para o negócio.</w:t>
      </w:r>
    </w:p>
    <w:p w14:paraId="7C349833" w14:textId="127D30A9" w:rsidR="007D18C0" w:rsidRDefault="007D18C0" w:rsidP="006B6CF5">
      <w:pPr>
        <w:pStyle w:val="PargrafodaLista"/>
        <w:numPr>
          <w:ilvl w:val="0"/>
          <w:numId w:val="13"/>
        </w:numPr>
      </w:pPr>
      <w:r>
        <w:t>Sites referencias em funcionalidades e visual</w:t>
      </w:r>
    </w:p>
    <w:p w14:paraId="67C08674" w14:textId="3D1D92AF" w:rsidR="00173784" w:rsidRPr="00B56235" w:rsidRDefault="00173784" w:rsidP="00173784">
      <w:pPr>
        <w:rPr>
          <w:color w:val="FF0000"/>
        </w:rPr>
      </w:pPr>
      <w:bookmarkStart w:id="0" w:name="_GoBack"/>
      <w:r w:rsidRPr="00B56235">
        <w:rPr>
          <w:color w:val="FF0000"/>
        </w:rPr>
        <w:t>Referencias</w:t>
      </w:r>
    </w:p>
    <w:p w14:paraId="329115B2" w14:textId="26615B06" w:rsidR="00B56235" w:rsidRPr="00B56235" w:rsidRDefault="00B56235" w:rsidP="00173784">
      <w:pPr>
        <w:rPr>
          <w:color w:val="FF0000"/>
        </w:rPr>
      </w:pPr>
      <w:r w:rsidRPr="00B56235">
        <w:rPr>
          <w:color w:val="FF0000"/>
        </w:rPr>
        <w:t xml:space="preserve">Escrever no </w:t>
      </w:r>
      <w:proofErr w:type="spellStart"/>
      <w:r w:rsidRPr="00B56235">
        <w:rPr>
          <w:color w:val="FF0000"/>
        </w:rPr>
        <w:t>google</w:t>
      </w:r>
      <w:proofErr w:type="spellEnd"/>
      <w:r w:rsidRPr="00B56235">
        <w:rPr>
          <w:color w:val="FF0000"/>
        </w:rPr>
        <w:t xml:space="preserve"> consultoria comercial</w:t>
      </w:r>
    </w:p>
    <w:p w14:paraId="7819E338" w14:textId="493597DA" w:rsidR="00173784" w:rsidRPr="00B56235" w:rsidRDefault="00173784" w:rsidP="00173784">
      <w:pPr>
        <w:rPr>
          <w:color w:val="FF0000"/>
        </w:rPr>
      </w:pPr>
      <w:r w:rsidRPr="00B56235">
        <w:rPr>
          <w:color w:val="FF0000"/>
        </w:rPr>
        <w:t>DNA de vendas</w:t>
      </w:r>
    </w:p>
    <w:p w14:paraId="280F522D" w14:textId="5A670452" w:rsidR="00B56235" w:rsidRPr="00B56235" w:rsidRDefault="00B56235" w:rsidP="00173784">
      <w:pPr>
        <w:rPr>
          <w:color w:val="FF0000"/>
        </w:rPr>
      </w:pPr>
      <w:proofErr w:type="spellStart"/>
      <w:r w:rsidRPr="00B56235">
        <w:rPr>
          <w:color w:val="FF0000"/>
        </w:rPr>
        <w:t>Aceleraçao</w:t>
      </w:r>
      <w:proofErr w:type="spellEnd"/>
      <w:r w:rsidRPr="00B56235">
        <w:rPr>
          <w:color w:val="FF0000"/>
        </w:rPr>
        <w:t xml:space="preserve"> de vendas</w:t>
      </w:r>
    </w:p>
    <w:p w14:paraId="2F9554BF" w14:textId="6D16D90E" w:rsidR="00416331" w:rsidRPr="00B56235" w:rsidRDefault="00416331" w:rsidP="00416331">
      <w:pPr>
        <w:rPr>
          <w:color w:val="FF0000"/>
        </w:rPr>
      </w:pPr>
    </w:p>
    <w:bookmarkEnd w:id="0"/>
    <w:p w14:paraId="2091D377" w14:textId="2A1A4249" w:rsidR="00416331" w:rsidRDefault="00416331" w:rsidP="00416331">
      <w:pPr>
        <w:rPr>
          <w:color w:val="FF0000"/>
        </w:rPr>
      </w:pPr>
      <w:r>
        <w:rPr>
          <w:color w:val="FF0000"/>
        </w:rPr>
        <w:lastRenderedPageBreak/>
        <w:t>Funcionalidades</w:t>
      </w:r>
    </w:p>
    <w:p w14:paraId="43758FAD" w14:textId="787ABDD0" w:rsidR="00416331" w:rsidRDefault="00416331" w:rsidP="00416331">
      <w:pPr>
        <w:pStyle w:val="PargrafodaLista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Contato direto com o WhatsApp com mensagem padrão</w:t>
      </w:r>
    </w:p>
    <w:p w14:paraId="17D0CDA6" w14:textId="7D363EA4" w:rsidR="00416331" w:rsidRDefault="00416331" w:rsidP="00416331">
      <w:pPr>
        <w:pStyle w:val="PargrafodaLista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 xml:space="preserve">Acesso a um tipo de FAQ, com causas e </w:t>
      </w:r>
      <w:proofErr w:type="gramStart"/>
      <w:r>
        <w:rPr>
          <w:color w:val="FF0000"/>
        </w:rPr>
        <w:t>efeitos  comuns</w:t>
      </w:r>
      <w:proofErr w:type="gramEnd"/>
      <w:r>
        <w:rPr>
          <w:color w:val="FF0000"/>
        </w:rPr>
        <w:t xml:space="preserve"> a perdas financeiras ou incapacidade de melhoria de desempenho de negócios, tipo indicadores ruins, ou ausência de indicadores.</w:t>
      </w:r>
    </w:p>
    <w:p w14:paraId="53A0D8E3" w14:textId="1277AA5C" w:rsidR="00416331" w:rsidRDefault="00416331" w:rsidP="00416331">
      <w:pPr>
        <w:rPr>
          <w:color w:val="FF0000"/>
        </w:rPr>
      </w:pPr>
      <w:r>
        <w:rPr>
          <w:color w:val="FF0000"/>
        </w:rPr>
        <w:t>Referencias de sites</w:t>
      </w:r>
    </w:p>
    <w:p w14:paraId="13CF512F" w14:textId="136A2FAD" w:rsidR="00416331" w:rsidRDefault="00416331" w:rsidP="00416331">
      <w:pPr>
        <w:rPr>
          <w:color w:val="FF0000"/>
        </w:rPr>
      </w:pPr>
    </w:p>
    <w:p w14:paraId="6BB3AAC7" w14:textId="1850D0E9" w:rsidR="00416331" w:rsidRDefault="00416331" w:rsidP="00416331">
      <w:pPr>
        <w:pStyle w:val="PargrafodaLista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Sobriedade é importante</w:t>
      </w:r>
    </w:p>
    <w:p w14:paraId="6F6B4545" w14:textId="77777777" w:rsidR="00416331" w:rsidRPr="00416331" w:rsidRDefault="00416331" w:rsidP="00416331">
      <w:pPr>
        <w:pStyle w:val="PargrafodaLista"/>
        <w:numPr>
          <w:ilvl w:val="0"/>
          <w:numId w:val="27"/>
        </w:numPr>
        <w:rPr>
          <w:color w:val="FF0000"/>
        </w:rPr>
      </w:pPr>
    </w:p>
    <w:p w14:paraId="5BA01F52" w14:textId="250E1BCE" w:rsidR="007D18C0" w:rsidRDefault="007D18C0" w:rsidP="006B6CF5">
      <w:pPr>
        <w:pStyle w:val="PargrafodaLista"/>
        <w:numPr>
          <w:ilvl w:val="0"/>
          <w:numId w:val="13"/>
        </w:numPr>
      </w:pPr>
      <w:r>
        <w:t xml:space="preserve">Concorrentes </w:t>
      </w:r>
    </w:p>
    <w:p w14:paraId="294D7BFD" w14:textId="0ADDC00C" w:rsidR="00173784" w:rsidRDefault="00173784" w:rsidP="00173784"/>
    <w:p w14:paraId="781D5197" w14:textId="17A7567E" w:rsidR="00173784" w:rsidRDefault="00173784" w:rsidP="00173784">
      <w:pPr>
        <w:rPr>
          <w:color w:val="FF0000"/>
        </w:rPr>
      </w:pPr>
      <w:r w:rsidRPr="00173784">
        <w:rPr>
          <w:color w:val="FF0000"/>
        </w:rPr>
        <w:t>Sem concorrentes diretos,</w:t>
      </w:r>
      <w:r>
        <w:rPr>
          <w:color w:val="FF0000"/>
        </w:rPr>
        <w:t xml:space="preserve"> o</w:t>
      </w:r>
      <w:r w:rsidRPr="00173784">
        <w:rPr>
          <w:color w:val="FF0000"/>
        </w:rPr>
        <w:t xml:space="preserve"> trabalho é por indicação.</w:t>
      </w:r>
    </w:p>
    <w:p w14:paraId="10FEBADE" w14:textId="77777777" w:rsidR="00173784" w:rsidRPr="00173784" w:rsidRDefault="00173784" w:rsidP="00173784">
      <w:pPr>
        <w:rPr>
          <w:color w:val="FF0000"/>
        </w:rPr>
      </w:pPr>
    </w:p>
    <w:p w14:paraId="0E3F6E18" w14:textId="17539F42" w:rsidR="007D18C0" w:rsidRDefault="007D18C0" w:rsidP="006B6CF5">
      <w:pPr>
        <w:pStyle w:val="PargrafodaLista"/>
        <w:numPr>
          <w:ilvl w:val="0"/>
          <w:numId w:val="13"/>
        </w:numPr>
      </w:pPr>
      <w:r>
        <w:t>Área de atuação do cliente</w:t>
      </w:r>
    </w:p>
    <w:p w14:paraId="7E115AD3" w14:textId="77777777" w:rsidR="00173784" w:rsidRDefault="00173784" w:rsidP="00173784"/>
    <w:p w14:paraId="74E382BC" w14:textId="22C9F365" w:rsidR="007D18C0" w:rsidRPr="00173784" w:rsidRDefault="00173784" w:rsidP="007D18C0">
      <w:pPr>
        <w:rPr>
          <w:color w:val="FF0000"/>
        </w:rPr>
      </w:pPr>
      <w:r w:rsidRPr="00173784">
        <w:rPr>
          <w:color w:val="FF0000"/>
        </w:rPr>
        <w:t>Varejo de vestuário</w:t>
      </w:r>
    </w:p>
    <w:p w14:paraId="388B3B4A" w14:textId="36BF37FF" w:rsidR="00173784" w:rsidRPr="00173784" w:rsidRDefault="00173784" w:rsidP="007D18C0">
      <w:pPr>
        <w:rPr>
          <w:color w:val="FF0000"/>
        </w:rPr>
      </w:pPr>
      <w:r w:rsidRPr="00173784">
        <w:rPr>
          <w:color w:val="FF0000"/>
        </w:rPr>
        <w:t xml:space="preserve">Alimentação </w:t>
      </w:r>
      <w:r>
        <w:rPr>
          <w:color w:val="FF0000"/>
        </w:rPr>
        <w:t>(</w:t>
      </w:r>
      <w:r w:rsidRPr="00173784">
        <w:rPr>
          <w:color w:val="FF0000"/>
        </w:rPr>
        <w:t>padarias e lanchonetes não descarto restaurantes)</w:t>
      </w:r>
    </w:p>
    <w:p w14:paraId="27995347" w14:textId="1BAF786B" w:rsidR="002866DB" w:rsidRPr="00173784" w:rsidRDefault="00173784" w:rsidP="007D18C0">
      <w:pPr>
        <w:rPr>
          <w:color w:val="FF0000"/>
        </w:rPr>
      </w:pPr>
      <w:r w:rsidRPr="00173784">
        <w:rPr>
          <w:color w:val="FF0000"/>
        </w:rPr>
        <w:t>Serviços</w:t>
      </w:r>
    </w:p>
    <w:p w14:paraId="7C2E7DA3" w14:textId="7BE0BA16" w:rsidR="00173784" w:rsidRDefault="00173784" w:rsidP="007D18C0">
      <w:pPr>
        <w:rPr>
          <w:color w:val="FF0000"/>
        </w:rPr>
      </w:pPr>
      <w:r w:rsidRPr="00173784">
        <w:rPr>
          <w:color w:val="FF0000"/>
        </w:rPr>
        <w:t>Tudo relacionado a atendimento ao cliente</w:t>
      </w:r>
    </w:p>
    <w:p w14:paraId="774FD44D" w14:textId="35DE78A5" w:rsidR="00173784" w:rsidRDefault="00173784" w:rsidP="007D18C0">
      <w:pPr>
        <w:rPr>
          <w:color w:val="FF0000"/>
        </w:rPr>
      </w:pPr>
      <w:r>
        <w:rPr>
          <w:color w:val="FF0000"/>
        </w:rPr>
        <w:t>Cosméticos</w:t>
      </w:r>
    </w:p>
    <w:p w14:paraId="1A047248" w14:textId="60D3F4FF" w:rsidR="00173784" w:rsidRDefault="00173784" w:rsidP="007D18C0">
      <w:pPr>
        <w:rPr>
          <w:color w:val="FF0000"/>
        </w:rPr>
      </w:pPr>
      <w:r>
        <w:rPr>
          <w:color w:val="FF0000"/>
        </w:rPr>
        <w:t>Automotivo</w:t>
      </w:r>
    </w:p>
    <w:p w14:paraId="3E6ABFCA" w14:textId="70884539" w:rsidR="00173784" w:rsidRDefault="00173784" w:rsidP="007D18C0">
      <w:pPr>
        <w:rPr>
          <w:color w:val="FF0000"/>
        </w:rPr>
      </w:pPr>
      <w:r>
        <w:rPr>
          <w:color w:val="FF0000"/>
        </w:rPr>
        <w:t>Comercio num geral</w:t>
      </w:r>
    </w:p>
    <w:p w14:paraId="687174CF" w14:textId="77777777" w:rsidR="00173784" w:rsidRDefault="00173784" w:rsidP="007D18C0">
      <w:pPr>
        <w:rPr>
          <w:color w:val="FF0000"/>
        </w:rPr>
      </w:pPr>
    </w:p>
    <w:p w14:paraId="378BEDDB" w14:textId="0E30ADB3" w:rsidR="00173784" w:rsidRDefault="00173784" w:rsidP="007D18C0">
      <w:pPr>
        <w:rPr>
          <w:color w:val="FF0000"/>
        </w:rPr>
      </w:pPr>
    </w:p>
    <w:p w14:paraId="7C8455E9" w14:textId="77777777" w:rsidR="00173784" w:rsidRPr="00173784" w:rsidRDefault="00173784" w:rsidP="007D18C0">
      <w:pPr>
        <w:rPr>
          <w:color w:val="FF0000"/>
        </w:rPr>
      </w:pPr>
    </w:p>
    <w:p w14:paraId="40EC2AFE" w14:textId="26292206" w:rsidR="007D18C0" w:rsidRPr="002866DB" w:rsidRDefault="007D18C0" w:rsidP="007D18C0">
      <w:pPr>
        <w:rPr>
          <w:b/>
          <w:bCs/>
        </w:rPr>
      </w:pPr>
      <w:r w:rsidRPr="002866DB">
        <w:rPr>
          <w:b/>
          <w:bCs/>
        </w:rPr>
        <w:t xml:space="preserve">Etapa 3 </w:t>
      </w:r>
      <w:r w:rsidR="002866DB" w:rsidRPr="002866DB">
        <w:rPr>
          <w:b/>
          <w:bCs/>
        </w:rPr>
        <w:t xml:space="preserve">- </w:t>
      </w:r>
      <w:r w:rsidRPr="002866DB">
        <w:rPr>
          <w:b/>
          <w:bCs/>
        </w:rPr>
        <w:t>Conteúdo</w:t>
      </w:r>
    </w:p>
    <w:p w14:paraId="293471F6" w14:textId="5C04BD9C" w:rsidR="007D18C0" w:rsidRDefault="007D18C0" w:rsidP="007D18C0"/>
    <w:p w14:paraId="3CEB024F" w14:textId="0FFC27F4" w:rsidR="007D18C0" w:rsidRDefault="007D18C0" w:rsidP="002866DB">
      <w:pPr>
        <w:ind w:firstLine="360"/>
      </w:pPr>
      <w:r>
        <w:t>Identificação da mensagem principal do site, o que você quer transmitir para os clientes com o site.</w:t>
      </w:r>
    </w:p>
    <w:p w14:paraId="57956BAB" w14:textId="1A506986" w:rsidR="007D18C0" w:rsidRDefault="007D18C0" w:rsidP="007D18C0"/>
    <w:p w14:paraId="19ECEA76" w14:textId="22F238A1" w:rsidR="007D18C0" w:rsidRDefault="007D18C0" w:rsidP="007D18C0">
      <w:pPr>
        <w:pStyle w:val="PargrafodaLista"/>
        <w:numPr>
          <w:ilvl w:val="0"/>
          <w:numId w:val="14"/>
        </w:numPr>
      </w:pPr>
      <w:r>
        <w:t>Serviços / produtos / po</w:t>
      </w:r>
      <w:r w:rsidR="00B539AE">
        <w:t>r</w:t>
      </w:r>
      <w:r>
        <w:t>tfólio</w:t>
      </w:r>
    </w:p>
    <w:p w14:paraId="68F97B17" w14:textId="5B63BC21" w:rsidR="007D18C0" w:rsidRDefault="007D18C0" w:rsidP="007D18C0">
      <w:pPr>
        <w:pStyle w:val="PargrafodaLista"/>
        <w:numPr>
          <w:ilvl w:val="0"/>
          <w:numId w:val="14"/>
        </w:numPr>
      </w:pPr>
      <w:r>
        <w:t>Imagens a serem inseridas</w:t>
      </w:r>
    </w:p>
    <w:p w14:paraId="1C352CF6" w14:textId="36D496B4" w:rsidR="007D18C0" w:rsidRDefault="007D18C0" w:rsidP="007D18C0">
      <w:pPr>
        <w:pStyle w:val="PargrafodaLista"/>
        <w:numPr>
          <w:ilvl w:val="0"/>
          <w:numId w:val="14"/>
        </w:numPr>
      </w:pPr>
      <w:r>
        <w:t xml:space="preserve">Textos e mensagens </w:t>
      </w:r>
    </w:p>
    <w:p w14:paraId="14A64458" w14:textId="6F3ABEE5" w:rsidR="00173784" w:rsidRPr="00173784" w:rsidRDefault="00173784" w:rsidP="00173784">
      <w:pPr>
        <w:rPr>
          <w:color w:val="FF0000"/>
        </w:rPr>
      </w:pPr>
      <w:r w:rsidRPr="00173784">
        <w:rPr>
          <w:color w:val="FF0000"/>
        </w:rPr>
        <w:t xml:space="preserve">Tudo já </w:t>
      </w:r>
      <w:proofErr w:type="spellStart"/>
      <w:r w:rsidRPr="00173784">
        <w:rPr>
          <w:color w:val="FF0000"/>
        </w:rPr>
        <w:t>exsite</w:t>
      </w:r>
      <w:proofErr w:type="spellEnd"/>
      <w:r w:rsidRPr="00173784">
        <w:rPr>
          <w:color w:val="FF0000"/>
        </w:rPr>
        <w:t xml:space="preserve"> no meu site</w:t>
      </w:r>
    </w:p>
    <w:p w14:paraId="3882B9F3" w14:textId="0ED2AC24" w:rsidR="007D18C0" w:rsidRDefault="007D18C0" w:rsidP="007D18C0"/>
    <w:p w14:paraId="43228737" w14:textId="1EAA3448" w:rsidR="007D18C0" w:rsidRDefault="007D18C0" w:rsidP="007D18C0"/>
    <w:p w14:paraId="02A465D5" w14:textId="51610CC9" w:rsidR="007D18C0" w:rsidRPr="002866DB" w:rsidRDefault="007D18C0" w:rsidP="002866DB">
      <w:pPr>
        <w:ind w:firstLine="360"/>
        <w:rPr>
          <w:b/>
          <w:bCs/>
        </w:rPr>
      </w:pPr>
      <w:r w:rsidRPr="002866DB">
        <w:rPr>
          <w:b/>
          <w:bCs/>
        </w:rPr>
        <w:t>Ferramentas do site</w:t>
      </w:r>
    </w:p>
    <w:p w14:paraId="13346040" w14:textId="5B5D39EF" w:rsidR="007D18C0" w:rsidRDefault="007D18C0" w:rsidP="007D18C0"/>
    <w:p w14:paraId="228478FE" w14:textId="3BBA4BEE" w:rsidR="007D18C0" w:rsidRDefault="007D18C0" w:rsidP="007D18C0">
      <w:pPr>
        <w:pStyle w:val="PargrafodaLista"/>
        <w:numPr>
          <w:ilvl w:val="0"/>
          <w:numId w:val="15"/>
        </w:numPr>
      </w:pPr>
      <w:r>
        <w:t>Links para blogs ou outros sites correlatos, do mesmo grupo ou não</w:t>
      </w:r>
    </w:p>
    <w:p w14:paraId="74FFC34C" w14:textId="5AC8CF5A" w:rsidR="00173784" w:rsidRPr="00173784" w:rsidRDefault="00173784" w:rsidP="00173784">
      <w:pPr>
        <w:rPr>
          <w:color w:val="FF0000"/>
        </w:rPr>
      </w:pPr>
      <w:r w:rsidRPr="00173784">
        <w:rPr>
          <w:color w:val="FF0000"/>
        </w:rPr>
        <w:t xml:space="preserve">Links para </w:t>
      </w:r>
      <w:proofErr w:type="spellStart"/>
      <w:r w:rsidRPr="00173784">
        <w:rPr>
          <w:color w:val="FF0000"/>
        </w:rPr>
        <w:t>linked</w:t>
      </w:r>
      <w:proofErr w:type="spellEnd"/>
      <w:r w:rsidRPr="00173784">
        <w:rPr>
          <w:color w:val="FF0000"/>
        </w:rPr>
        <w:t xml:space="preserve"> in e talvez </w:t>
      </w:r>
      <w:proofErr w:type="spellStart"/>
      <w:r w:rsidRPr="00173784">
        <w:rPr>
          <w:color w:val="FF0000"/>
        </w:rPr>
        <w:t>instagram</w:t>
      </w:r>
      <w:proofErr w:type="spellEnd"/>
    </w:p>
    <w:p w14:paraId="59FC1889" w14:textId="64C7990B" w:rsidR="007D18C0" w:rsidRDefault="007D18C0" w:rsidP="007D18C0">
      <w:pPr>
        <w:pStyle w:val="PargrafodaLista"/>
        <w:numPr>
          <w:ilvl w:val="0"/>
          <w:numId w:val="15"/>
        </w:numPr>
      </w:pPr>
      <w:r>
        <w:t>Formulários para envios de contato, solicitações de orçamentos e afins</w:t>
      </w:r>
    </w:p>
    <w:p w14:paraId="584723AB" w14:textId="6C0EA1C5" w:rsidR="00173784" w:rsidRPr="00173784" w:rsidRDefault="00173784" w:rsidP="00173784">
      <w:pPr>
        <w:rPr>
          <w:color w:val="FF0000"/>
        </w:rPr>
      </w:pPr>
      <w:r w:rsidRPr="00173784">
        <w:rPr>
          <w:color w:val="FF0000"/>
        </w:rPr>
        <w:t>Sim</w:t>
      </w:r>
    </w:p>
    <w:p w14:paraId="160DDD8B" w14:textId="0860F5A9" w:rsidR="007D18C0" w:rsidRDefault="007D18C0" w:rsidP="007D18C0">
      <w:pPr>
        <w:pStyle w:val="PargrafodaLista"/>
        <w:numPr>
          <w:ilvl w:val="0"/>
          <w:numId w:val="15"/>
        </w:numPr>
      </w:pPr>
      <w:r>
        <w:t xml:space="preserve">Link direto com </w:t>
      </w:r>
      <w:r w:rsidR="00B539AE">
        <w:t>W</w:t>
      </w:r>
      <w:r>
        <w:t>hats</w:t>
      </w:r>
      <w:r w:rsidR="00B539AE">
        <w:t>A</w:t>
      </w:r>
      <w:r>
        <w:t>pp</w:t>
      </w:r>
    </w:p>
    <w:p w14:paraId="0ABD07E0" w14:textId="6B17DFAB" w:rsidR="00173784" w:rsidRPr="00173784" w:rsidRDefault="00173784" w:rsidP="00173784">
      <w:pPr>
        <w:rPr>
          <w:color w:val="FF0000"/>
        </w:rPr>
      </w:pPr>
      <w:r w:rsidRPr="00173784">
        <w:rPr>
          <w:color w:val="FF0000"/>
        </w:rPr>
        <w:t>Sim</w:t>
      </w:r>
    </w:p>
    <w:p w14:paraId="57987F21" w14:textId="0DEC9491" w:rsidR="007D18C0" w:rsidRDefault="007D18C0" w:rsidP="007D18C0">
      <w:pPr>
        <w:pStyle w:val="PargrafodaLista"/>
        <w:numPr>
          <w:ilvl w:val="0"/>
          <w:numId w:val="15"/>
        </w:numPr>
      </w:pPr>
      <w:r>
        <w:t>Chats on</w:t>
      </w:r>
      <w:r w:rsidR="00B539AE">
        <w:t>-</w:t>
      </w:r>
      <w:r>
        <w:t>line</w:t>
      </w:r>
    </w:p>
    <w:p w14:paraId="480C3273" w14:textId="113E4002" w:rsidR="00173784" w:rsidRPr="00173784" w:rsidRDefault="00173784" w:rsidP="00173784">
      <w:pPr>
        <w:rPr>
          <w:color w:val="FF0000"/>
        </w:rPr>
      </w:pPr>
      <w:r w:rsidRPr="00173784">
        <w:rPr>
          <w:color w:val="FF0000"/>
        </w:rPr>
        <w:t>Não</w:t>
      </w:r>
    </w:p>
    <w:p w14:paraId="0CD8F0B3" w14:textId="1C2A3A36" w:rsidR="007D18C0" w:rsidRDefault="007D18C0" w:rsidP="007D18C0"/>
    <w:p w14:paraId="1B07E6E9" w14:textId="1F0C8E59" w:rsidR="00173784" w:rsidRDefault="00173784" w:rsidP="007D18C0">
      <w:pPr>
        <w:rPr>
          <w:color w:val="FF0000"/>
        </w:rPr>
      </w:pPr>
      <w:r w:rsidRPr="00173784">
        <w:rPr>
          <w:color w:val="FF0000"/>
        </w:rPr>
        <w:t>Há interesse para um FAQ, mas relativo a situações corriqueiras de queda de desempenho,</w:t>
      </w:r>
    </w:p>
    <w:p w14:paraId="3FBDBDC8" w14:textId="6D266623" w:rsidR="00173784" w:rsidRDefault="00173784" w:rsidP="007D18C0">
      <w:pPr>
        <w:rPr>
          <w:color w:val="FF0000"/>
        </w:rPr>
      </w:pPr>
    </w:p>
    <w:p w14:paraId="75294DAA" w14:textId="77777777" w:rsidR="00173784" w:rsidRPr="00173784" w:rsidRDefault="00173784" w:rsidP="007D18C0">
      <w:pPr>
        <w:rPr>
          <w:color w:val="FF0000"/>
        </w:rPr>
      </w:pPr>
    </w:p>
    <w:p w14:paraId="4F6C34C6" w14:textId="1E447171" w:rsidR="007D18C0" w:rsidRPr="002866DB" w:rsidRDefault="007D18C0" w:rsidP="002866DB">
      <w:pPr>
        <w:ind w:firstLine="360"/>
        <w:rPr>
          <w:b/>
          <w:bCs/>
        </w:rPr>
      </w:pPr>
      <w:r w:rsidRPr="002866DB">
        <w:rPr>
          <w:b/>
          <w:bCs/>
        </w:rPr>
        <w:t xml:space="preserve">Contatos </w:t>
      </w:r>
    </w:p>
    <w:p w14:paraId="42C0B49F" w14:textId="79BA8332" w:rsidR="007D18C0" w:rsidRPr="00173784" w:rsidRDefault="00173784" w:rsidP="007D18C0">
      <w:pPr>
        <w:rPr>
          <w:color w:val="FF0000"/>
        </w:rPr>
      </w:pPr>
      <w:r w:rsidRPr="00173784">
        <w:rPr>
          <w:color w:val="FF0000"/>
        </w:rPr>
        <w:t>Todos</w:t>
      </w:r>
    </w:p>
    <w:p w14:paraId="6422296F" w14:textId="23881F50" w:rsidR="007D18C0" w:rsidRDefault="007D18C0" w:rsidP="007D18C0">
      <w:pPr>
        <w:pStyle w:val="PargrafodaLista"/>
        <w:numPr>
          <w:ilvl w:val="0"/>
          <w:numId w:val="16"/>
        </w:numPr>
      </w:pPr>
      <w:r>
        <w:lastRenderedPageBreak/>
        <w:t>Telefone</w:t>
      </w:r>
    </w:p>
    <w:p w14:paraId="3826116F" w14:textId="7E4D07A7" w:rsidR="007D18C0" w:rsidRDefault="007D18C0" w:rsidP="007D18C0">
      <w:pPr>
        <w:pStyle w:val="PargrafodaLista"/>
        <w:numPr>
          <w:ilvl w:val="0"/>
          <w:numId w:val="16"/>
        </w:numPr>
      </w:pPr>
      <w:r>
        <w:t>E</w:t>
      </w:r>
      <w:r w:rsidR="00B539AE">
        <w:t>-</w:t>
      </w:r>
      <w:r>
        <w:t>mail</w:t>
      </w:r>
    </w:p>
    <w:p w14:paraId="643015D3" w14:textId="7DD189F7" w:rsidR="007D18C0" w:rsidRDefault="007D18C0" w:rsidP="007D18C0">
      <w:pPr>
        <w:pStyle w:val="PargrafodaLista"/>
        <w:numPr>
          <w:ilvl w:val="0"/>
          <w:numId w:val="16"/>
        </w:numPr>
      </w:pPr>
      <w:r>
        <w:t>Linked</w:t>
      </w:r>
      <w:r w:rsidR="00B539AE">
        <w:t>I</w:t>
      </w:r>
      <w:r>
        <w:t>n</w:t>
      </w:r>
    </w:p>
    <w:p w14:paraId="5B8875BF" w14:textId="417345E4" w:rsidR="007D18C0" w:rsidRDefault="007D18C0" w:rsidP="007D18C0">
      <w:pPr>
        <w:pStyle w:val="PargrafodaLista"/>
        <w:numPr>
          <w:ilvl w:val="0"/>
          <w:numId w:val="16"/>
        </w:numPr>
      </w:pPr>
      <w:r>
        <w:t>In</w:t>
      </w:r>
      <w:r w:rsidR="00B539AE">
        <w:t>s</w:t>
      </w:r>
      <w:r>
        <w:t>tagram</w:t>
      </w:r>
    </w:p>
    <w:p w14:paraId="1482B6E5" w14:textId="3FBD0556" w:rsidR="007D18C0" w:rsidRDefault="007D18C0" w:rsidP="007D18C0">
      <w:pPr>
        <w:pStyle w:val="PargrafodaLista"/>
        <w:numPr>
          <w:ilvl w:val="0"/>
          <w:numId w:val="16"/>
        </w:numPr>
      </w:pPr>
      <w:r>
        <w:t xml:space="preserve">Face </w:t>
      </w:r>
    </w:p>
    <w:p w14:paraId="518293C7" w14:textId="77777777" w:rsidR="007D18C0" w:rsidRDefault="007D18C0" w:rsidP="007D18C0"/>
    <w:p w14:paraId="20633453" w14:textId="77777777" w:rsidR="007D18C0" w:rsidRDefault="007D18C0" w:rsidP="007D18C0"/>
    <w:p w14:paraId="7F92DA7C" w14:textId="77777777" w:rsidR="006B6CF5" w:rsidRDefault="006B6CF5" w:rsidP="002866DB">
      <w:pPr>
        <w:jc w:val="center"/>
      </w:pPr>
    </w:p>
    <w:p w14:paraId="11D4A1E6" w14:textId="2553AC01" w:rsidR="006B6CF5" w:rsidRDefault="006B6CF5" w:rsidP="003F59F2"/>
    <w:p w14:paraId="15FA65BA" w14:textId="0F5156E1" w:rsidR="006B6CF5" w:rsidRDefault="006B6CF5" w:rsidP="003F59F2"/>
    <w:p w14:paraId="3E7EAB9D" w14:textId="1C8A7084" w:rsidR="00793435" w:rsidRDefault="00793435" w:rsidP="003F59F2"/>
    <w:p w14:paraId="39C4F1BC" w14:textId="537A8E90" w:rsidR="00793435" w:rsidRDefault="00793435" w:rsidP="00793435">
      <w:pPr>
        <w:pStyle w:val="Ttulo3"/>
      </w:pPr>
    </w:p>
    <w:p w14:paraId="1FBC1F47" w14:textId="77777777" w:rsidR="00793435" w:rsidRPr="00793435" w:rsidRDefault="00793435" w:rsidP="00793435"/>
    <w:p w14:paraId="422631C3" w14:textId="77777777" w:rsidR="00793435" w:rsidRDefault="007403CC" w:rsidP="00793435">
      <w:hyperlink r:id="rId8" w:history="1">
        <w:r w:rsidR="00793435">
          <w:rPr>
            <w:rStyle w:val="Hyperlink"/>
          </w:rPr>
          <w:t>https://docs.google.com/forms/d/e/1FAIpQLSdeobOWVnFZltm8TmgSf3ac7q-H5uYZIv87x40Qa4kr7WZp_A/viewform</w:t>
        </w:r>
      </w:hyperlink>
    </w:p>
    <w:p w14:paraId="4E4FEF1D" w14:textId="77777777" w:rsidR="00793435" w:rsidRDefault="00793435" w:rsidP="00793435"/>
    <w:p w14:paraId="6B950D3D" w14:textId="77777777" w:rsidR="00793435" w:rsidRDefault="00793435" w:rsidP="00793435">
      <w:pPr>
        <w:pStyle w:val="Ttulo1"/>
        <w:jc w:val="center"/>
      </w:pPr>
      <w:r>
        <w:t>Briefing para Desenvolvimento de Site</w:t>
      </w:r>
    </w:p>
    <w:p w14:paraId="5029D7F8" w14:textId="77777777" w:rsidR="00793435" w:rsidRDefault="00793435" w:rsidP="00793435">
      <w:pPr>
        <w:pStyle w:val="Ttulo1"/>
        <w:jc w:val="center"/>
      </w:pPr>
      <w:r>
        <w:t>Precisamos de alguns detalhes antes de iniciar o desenvolvimento do seu site.</w:t>
      </w:r>
    </w:p>
    <w:p w14:paraId="5B2F56EA" w14:textId="77777777" w:rsidR="00793435" w:rsidRDefault="00793435" w:rsidP="00793435">
      <w:pPr>
        <w:pStyle w:val="Ttulo3"/>
      </w:pPr>
    </w:p>
    <w:p w14:paraId="082A8EE3" w14:textId="0F08AF07" w:rsidR="00793435" w:rsidRDefault="00793435" w:rsidP="00793435">
      <w:pPr>
        <w:pStyle w:val="Ttulo3"/>
      </w:pPr>
      <w:r>
        <w:t>*Obrigatório</w:t>
      </w:r>
    </w:p>
    <w:p w14:paraId="72967BDD" w14:textId="2C4BFD57" w:rsidR="00173784" w:rsidRPr="00173784" w:rsidRDefault="00793435" w:rsidP="00173784">
      <w:pPr>
        <w:pStyle w:val="Ttulo3"/>
        <w:rPr>
          <w:color w:val="FF0000"/>
        </w:rPr>
      </w:pPr>
      <w:r>
        <w:t>Nome da Empresa</w:t>
      </w:r>
      <w:r w:rsidR="00173784">
        <w:t xml:space="preserve"> = </w:t>
      </w:r>
      <w:r w:rsidR="00173784">
        <w:rPr>
          <w:color w:val="FF0000"/>
        </w:rPr>
        <w:t>IM SOLUÇOES</w:t>
      </w:r>
    </w:p>
    <w:p w14:paraId="17D82049" w14:textId="77777777" w:rsidR="00793435" w:rsidRDefault="00793435" w:rsidP="00793435">
      <w:pPr>
        <w:pStyle w:val="Ttulo3"/>
      </w:pPr>
    </w:p>
    <w:p w14:paraId="310E82AA" w14:textId="52D292F9" w:rsidR="00793435" w:rsidRDefault="00793435" w:rsidP="00793435">
      <w:pPr>
        <w:pStyle w:val="Ttulo3"/>
      </w:pPr>
      <w:r>
        <w:t>Domínio do site: *</w:t>
      </w:r>
      <w:r w:rsidR="00173784">
        <w:t xml:space="preserve"> = </w:t>
      </w:r>
      <w:r w:rsidR="00173784" w:rsidRPr="00173784">
        <w:rPr>
          <w:color w:val="FF0000"/>
        </w:rPr>
        <w:t>CHECAR COM O MURILO</w:t>
      </w:r>
    </w:p>
    <w:p w14:paraId="1F0FB960" w14:textId="77777777" w:rsidR="00793435" w:rsidRDefault="00793435" w:rsidP="00793435">
      <w:pPr>
        <w:pStyle w:val="Ttulo3"/>
      </w:pPr>
    </w:p>
    <w:p w14:paraId="14B77566" w14:textId="6AFD01ED" w:rsidR="00793435" w:rsidRPr="00173784" w:rsidRDefault="00793435" w:rsidP="00793435">
      <w:pPr>
        <w:pStyle w:val="Ttulo3"/>
        <w:rPr>
          <w:color w:val="FF0000"/>
        </w:rPr>
      </w:pPr>
      <w:r>
        <w:t>Já possui domínio comprado? *</w:t>
      </w:r>
      <w:r w:rsidR="00173784">
        <w:t xml:space="preserve"> </w:t>
      </w:r>
      <w:r w:rsidR="00173784" w:rsidRPr="00173784">
        <w:rPr>
          <w:color w:val="FF0000"/>
        </w:rPr>
        <w:t>IDEM AO ANTERIOR</w:t>
      </w:r>
    </w:p>
    <w:p w14:paraId="5D1F8206" w14:textId="77777777" w:rsidR="00793435" w:rsidRPr="00173784" w:rsidRDefault="00793435" w:rsidP="00793435">
      <w:pPr>
        <w:pStyle w:val="Ttulo3"/>
        <w:rPr>
          <w:color w:val="FF0000"/>
        </w:rPr>
      </w:pPr>
      <w:r w:rsidRPr="00173784">
        <w:rPr>
          <w:color w:val="FF0000"/>
        </w:rPr>
        <w:t>Sim</w:t>
      </w:r>
    </w:p>
    <w:p w14:paraId="1CCC1452" w14:textId="38312D2B" w:rsidR="00793435" w:rsidRDefault="00793435" w:rsidP="00793435">
      <w:pPr>
        <w:pStyle w:val="Ttulo3"/>
      </w:pPr>
      <w:r>
        <w:t>Não</w:t>
      </w:r>
    </w:p>
    <w:p w14:paraId="519E9972" w14:textId="4C7195F0" w:rsidR="00793435" w:rsidRDefault="00793435" w:rsidP="00793435">
      <w:pPr>
        <w:pStyle w:val="Ttulo3"/>
      </w:pPr>
    </w:p>
    <w:p w14:paraId="3C91E4C4" w14:textId="77777777" w:rsidR="00793435" w:rsidRDefault="00793435" w:rsidP="00793435">
      <w:pPr>
        <w:pStyle w:val="Ttulo3"/>
      </w:pPr>
    </w:p>
    <w:p w14:paraId="5C345618" w14:textId="77777777" w:rsidR="00793435" w:rsidRDefault="00793435" w:rsidP="00793435">
      <w:pPr>
        <w:pStyle w:val="Ttulo3"/>
      </w:pPr>
      <w:r>
        <w:t>Se sim, onde foi comprado e qual o login e senha de acesso?</w:t>
      </w:r>
    </w:p>
    <w:p w14:paraId="5ED7BB6C" w14:textId="77777777" w:rsidR="00793435" w:rsidRDefault="00793435" w:rsidP="00793435">
      <w:pPr>
        <w:pStyle w:val="Ttulo3"/>
      </w:pPr>
      <w:r>
        <w:t>Já possui hospedagem contratada? *</w:t>
      </w:r>
    </w:p>
    <w:p w14:paraId="153DFCDF" w14:textId="77777777" w:rsidR="00793435" w:rsidRDefault="00793435" w:rsidP="00793435">
      <w:pPr>
        <w:pStyle w:val="Ttulo3"/>
      </w:pPr>
      <w:r>
        <w:t>Sim</w:t>
      </w:r>
    </w:p>
    <w:p w14:paraId="061ABA4D" w14:textId="4401FF1B" w:rsidR="00793435" w:rsidRDefault="00793435" w:rsidP="00793435">
      <w:pPr>
        <w:pStyle w:val="Ttulo3"/>
      </w:pPr>
      <w:r>
        <w:t>Não</w:t>
      </w:r>
    </w:p>
    <w:p w14:paraId="1BA488BA" w14:textId="77777777" w:rsidR="00793435" w:rsidRDefault="00793435" w:rsidP="00793435">
      <w:pPr>
        <w:pStyle w:val="Ttulo3"/>
      </w:pPr>
    </w:p>
    <w:p w14:paraId="4A69D3CB" w14:textId="77777777" w:rsidR="00793435" w:rsidRDefault="00793435" w:rsidP="00793435">
      <w:pPr>
        <w:pStyle w:val="Ttulo3"/>
      </w:pPr>
      <w:r>
        <w:t>Se sim, qual a hospedagem e qual o login e senha de acesso?</w:t>
      </w:r>
    </w:p>
    <w:p w14:paraId="58EEF8F2" w14:textId="77777777" w:rsidR="00793435" w:rsidRDefault="00793435" w:rsidP="00793435">
      <w:pPr>
        <w:pStyle w:val="Ttulo3"/>
      </w:pPr>
      <w:r>
        <w:t>Quais são as seções que você deseja no seu site? *</w:t>
      </w:r>
    </w:p>
    <w:p w14:paraId="62D152D3" w14:textId="77777777" w:rsidR="00793435" w:rsidRDefault="00793435" w:rsidP="00793435">
      <w:pPr>
        <w:pStyle w:val="Ttulo3"/>
      </w:pPr>
      <w:r>
        <w:t>Home</w:t>
      </w:r>
    </w:p>
    <w:p w14:paraId="13634C9C" w14:textId="77777777" w:rsidR="00793435" w:rsidRDefault="00793435" w:rsidP="00793435">
      <w:pPr>
        <w:pStyle w:val="Ttulo3"/>
      </w:pPr>
      <w:r>
        <w:t>Quem Sou/Quem Somos</w:t>
      </w:r>
    </w:p>
    <w:p w14:paraId="637EBBFC" w14:textId="77777777" w:rsidR="00793435" w:rsidRDefault="00793435" w:rsidP="00793435">
      <w:pPr>
        <w:pStyle w:val="Ttulo3"/>
      </w:pPr>
      <w:r>
        <w:t>Serviços/Produtos</w:t>
      </w:r>
    </w:p>
    <w:p w14:paraId="0FFE9F0C" w14:textId="77777777" w:rsidR="00793435" w:rsidRDefault="00793435" w:rsidP="00793435">
      <w:pPr>
        <w:pStyle w:val="Ttulo3"/>
      </w:pPr>
      <w:r>
        <w:t>Contato</w:t>
      </w:r>
    </w:p>
    <w:p w14:paraId="3628436F" w14:textId="121DF9DA" w:rsidR="00793435" w:rsidRDefault="00793435" w:rsidP="00793435">
      <w:pPr>
        <w:pStyle w:val="Ttulo3"/>
      </w:pPr>
      <w:r>
        <w:t>Outro:</w:t>
      </w:r>
    </w:p>
    <w:p w14:paraId="2306CF1A" w14:textId="77777777" w:rsidR="00793435" w:rsidRDefault="00793435" w:rsidP="00793435">
      <w:pPr>
        <w:pStyle w:val="Ttulo3"/>
      </w:pPr>
    </w:p>
    <w:p w14:paraId="41AFDC61" w14:textId="5743E70B" w:rsidR="00793435" w:rsidRDefault="00793435" w:rsidP="00793435">
      <w:pPr>
        <w:pStyle w:val="Ttulo3"/>
      </w:pPr>
      <w:r>
        <w:t>Se tiver selecionado outros acima, escreva abaixo quais são as outras:</w:t>
      </w:r>
    </w:p>
    <w:p w14:paraId="63037F97" w14:textId="45606A88" w:rsidR="00793435" w:rsidRDefault="00793435" w:rsidP="00793435">
      <w:pPr>
        <w:pStyle w:val="Ttulo3"/>
      </w:pPr>
    </w:p>
    <w:p w14:paraId="1EE3B30F" w14:textId="77777777" w:rsidR="00793435" w:rsidRDefault="00793435" w:rsidP="00793435">
      <w:pPr>
        <w:pStyle w:val="Ttulo3"/>
      </w:pPr>
    </w:p>
    <w:p w14:paraId="12A65407" w14:textId="1842A198" w:rsidR="00793435" w:rsidRDefault="00793435" w:rsidP="00793435">
      <w:pPr>
        <w:pStyle w:val="Ttulo3"/>
      </w:pPr>
      <w:r>
        <w:t>Deseja alguma função especial no site:</w:t>
      </w:r>
    </w:p>
    <w:p w14:paraId="4F3E009C" w14:textId="77777777" w:rsidR="00793435" w:rsidRDefault="00793435" w:rsidP="00793435">
      <w:pPr>
        <w:pStyle w:val="Ttulo3"/>
      </w:pPr>
    </w:p>
    <w:p w14:paraId="11F23B68" w14:textId="77777777" w:rsidR="00793435" w:rsidRDefault="00793435" w:rsidP="00793435">
      <w:pPr>
        <w:pStyle w:val="Ttulo3"/>
      </w:pPr>
      <w:r>
        <w:t>Agenda</w:t>
      </w:r>
    </w:p>
    <w:p w14:paraId="14DDB45D" w14:textId="5F18AD88" w:rsidR="00793435" w:rsidRDefault="00793435" w:rsidP="00793435">
      <w:pPr>
        <w:pStyle w:val="Ttulo3"/>
      </w:pPr>
      <w:r>
        <w:t>Cadastro de mailing</w:t>
      </w:r>
      <w:r w:rsidR="00173784">
        <w:t xml:space="preserve"> - </w:t>
      </w:r>
      <w:r w:rsidR="00173784" w:rsidRPr="00173784">
        <w:rPr>
          <w:color w:val="FF0000"/>
        </w:rPr>
        <w:t>SIM</w:t>
      </w:r>
    </w:p>
    <w:p w14:paraId="185D1460" w14:textId="77777777" w:rsidR="00793435" w:rsidRDefault="00793435" w:rsidP="00793435">
      <w:pPr>
        <w:pStyle w:val="Ttulo3"/>
      </w:pPr>
      <w:r>
        <w:t>Formas de Pagamento</w:t>
      </w:r>
    </w:p>
    <w:p w14:paraId="45E37061" w14:textId="5233B7DD" w:rsidR="00793435" w:rsidRDefault="00793435" w:rsidP="00793435">
      <w:pPr>
        <w:pStyle w:val="Ttulo3"/>
      </w:pPr>
      <w:r>
        <w:t>Outro:</w:t>
      </w:r>
    </w:p>
    <w:p w14:paraId="25218196" w14:textId="13E6242F" w:rsidR="00793435" w:rsidRDefault="00793435" w:rsidP="00793435">
      <w:pPr>
        <w:pStyle w:val="Ttulo3"/>
      </w:pPr>
    </w:p>
    <w:p w14:paraId="7F06DD30" w14:textId="2058FD26" w:rsidR="00793435" w:rsidRDefault="00793435" w:rsidP="00793435">
      <w:pPr>
        <w:pStyle w:val="Ttulo3"/>
      </w:pPr>
    </w:p>
    <w:p w14:paraId="10F46536" w14:textId="77777777" w:rsidR="00793435" w:rsidRDefault="00793435" w:rsidP="00793435">
      <w:pPr>
        <w:pStyle w:val="Ttulo3"/>
      </w:pPr>
    </w:p>
    <w:p w14:paraId="415B1A58" w14:textId="0ADB8A42" w:rsidR="00793435" w:rsidRDefault="00793435" w:rsidP="00793435">
      <w:pPr>
        <w:pStyle w:val="Ttulo3"/>
      </w:pPr>
      <w:r>
        <w:t>Se tiver selecionado outros acima, escreva abaixo quais são as outras:</w:t>
      </w:r>
    </w:p>
    <w:p w14:paraId="2353BDF3" w14:textId="77777777" w:rsidR="00793435" w:rsidRDefault="00793435" w:rsidP="00793435">
      <w:pPr>
        <w:pStyle w:val="Ttulo3"/>
      </w:pPr>
    </w:p>
    <w:p w14:paraId="5F0E8B64" w14:textId="6515DAF1" w:rsidR="00793435" w:rsidRDefault="00793435" w:rsidP="00793435">
      <w:pPr>
        <w:pStyle w:val="Ttulo3"/>
      </w:pPr>
      <w:r>
        <w:t xml:space="preserve">Por favor, nos dê exemplos de sites que você goste e que possamos usar como </w:t>
      </w:r>
      <w:proofErr w:type="spellStart"/>
      <w:r>
        <w:t>refer</w:t>
      </w:r>
      <w:r w:rsidR="00173784">
        <w:t>Ê</w:t>
      </w:r>
      <w:r>
        <w:t>ncia</w:t>
      </w:r>
      <w:proofErr w:type="spellEnd"/>
      <w:r>
        <w:t xml:space="preserve"> para a criação do seu site: *</w:t>
      </w:r>
    </w:p>
    <w:p w14:paraId="4C066AF9" w14:textId="5EAAE10D" w:rsidR="00793435" w:rsidRDefault="00793435" w:rsidP="00793435">
      <w:pPr>
        <w:pStyle w:val="Ttulo3"/>
      </w:pPr>
      <w:r>
        <w:t>Tem alguma observação que não conseguiu citar nas perguntas acima:</w:t>
      </w:r>
    </w:p>
    <w:p w14:paraId="5C889E64" w14:textId="7DDD9E79" w:rsidR="00793435" w:rsidRDefault="00793435" w:rsidP="00793435">
      <w:pPr>
        <w:pStyle w:val="Ttulo3"/>
      </w:pPr>
    </w:p>
    <w:p w14:paraId="3A158D41" w14:textId="77777777" w:rsidR="00793435" w:rsidRDefault="00793435" w:rsidP="00793435">
      <w:pPr>
        <w:pStyle w:val="Ttulo3"/>
      </w:pPr>
    </w:p>
    <w:p w14:paraId="2D429EA9" w14:textId="00314709" w:rsidR="00793435" w:rsidRDefault="00793435" w:rsidP="00793435">
      <w:pPr>
        <w:pStyle w:val="Ttulo3"/>
      </w:pPr>
      <w:r>
        <w:t>Confirme que você está ciente, que nenhuma nova função ou página poderá ser adicionada depois da finalização deste formulário: *</w:t>
      </w:r>
    </w:p>
    <w:p w14:paraId="7D7EDC8A" w14:textId="06DF83C9" w:rsidR="00793435" w:rsidRDefault="00793435" w:rsidP="00793435">
      <w:pPr>
        <w:pStyle w:val="Ttulo3"/>
      </w:pPr>
    </w:p>
    <w:p w14:paraId="47CF7C3A" w14:textId="77777777" w:rsidR="00793435" w:rsidRDefault="00793435" w:rsidP="00793435">
      <w:pPr>
        <w:pStyle w:val="Ttulo3"/>
      </w:pPr>
    </w:p>
    <w:p w14:paraId="2FF7D534" w14:textId="6FCD88D1" w:rsidR="00793435" w:rsidRPr="00463897" w:rsidRDefault="00793435" w:rsidP="00793435">
      <w:pPr>
        <w:pStyle w:val="Ttulo3"/>
      </w:pPr>
      <w:r>
        <w:t>Ciente, que deixei claro neste formulário todas as minhas necessidades para o site e só poderei adicionar novas funcionalidades fazendo um novo orçamento.</w:t>
      </w:r>
    </w:p>
    <w:sectPr w:rsidR="00793435" w:rsidRPr="00463897" w:rsidSect="001A6AF3">
      <w:headerReference w:type="default" r:id="rId9"/>
      <w:footerReference w:type="default" r:id="rId10"/>
      <w:type w:val="continuous"/>
      <w:pgSz w:w="11910" w:h="16840"/>
      <w:pgMar w:top="1462" w:right="1504" w:bottom="720" w:left="720" w:header="51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48D8" w14:textId="77777777" w:rsidR="007403CC" w:rsidRDefault="007403CC" w:rsidP="00F810CC">
      <w:r>
        <w:separator/>
      </w:r>
    </w:p>
  </w:endnote>
  <w:endnote w:type="continuationSeparator" w:id="0">
    <w:p w14:paraId="2DD127DF" w14:textId="77777777" w:rsidR="007403CC" w:rsidRDefault="007403CC" w:rsidP="00F8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959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40E67" w14:textId="77777777" w:rsidR="00942C03" w:rsidRDefault="00942C0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94C13" w14:textId="77777777" w:rsidR="00942C03" w:rsidRDefault="00942C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29A8E" w14:textId="77777777" w:rsidR="007403CC" w:rsidRDefault="007403CC" w:rsidP="00F810CC">
      <w:r>
        <w:separator/>
      </w:r>
    </w:p>
  </w:footnote>
  <w:footnote w:type="continuationSeparator" w:id="0">
    <w:p w14:paraId="2538CD09" w14:textId="77777777" w:rsidR="007403CC" w:rsidRDefault="007403CC" w:rsidP="00F8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3AFB1" w14:textId="77777777" w:rsidR="00F810CC" w:rsidRDefault="00F810CC" w:rsidP="00942C03">
    <w:pPr>
      <w:pStyle w:val="Cabealho"/>
      <w:spacing w:before="100" w:beforeAutospacing="1" w:after="120"/>
      <w:jc w:val="right"/>
      <w:rPr>
        <w:b/>
        <w:color w:val="1F2231"/>
        <w:spacing w:val="7"/>
        <w:sz w:val="24"/>
      </w:rPr>
    </w:pPr>
    <w:r>
      <w:rPr>
        <w:noProof/>
        <w:color w:val="1F2231"/>
        <w:spacing w:val="4"/>
        <w:sz w:val="20"/>
      </w:rPr>
      <w:drawing>
        <wp:anchor distT="0" distB="0" distL="114300" distR="114300" simplePos="0" relativeHeight="251664384" behindDoc="1" locked="0" layoutInCell="1" allowOverlap="1" wp14:anchorId="5AFD73FB" wp14:editId="4857431E">
          <wp:simplePos x="0" y="0"/>
          <wp:positionH relativeFrom="column">
            <wp:posOffset>755650</wp:posOffset>
          </wp:positionH>
          <wp:positionV relativeFrom="paragraph">
            <wp:posOffset>20955</wp:posOffset>
          </wp:positionV>
          <wp:extent cx="2025650" cy="352198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5650" cy="352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6B50E" wp14:editId="3A4CCE27">
              <wp:simplePos x="0" y="0"/>
              <wp:positionH relativeFrom="page">
                <wp:posOffset>0</wp:posOffset>
              </wp:positionH>
              <wp:positionV relativeFrom="page">
                <wp:posOffset>5544185</wp:posOffset>
              </wp:positionV>
              <wp:extent cx="4585335" cy="5148580"/>
              <wp:effectExtent l="9525" t="635" r="5715" b="381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85335" cy="5148580"/>
                      </a:xfrm>
                      <a:custGeom>
                        <a:avLst/>
                        <a:gdLst>
                          <a:gd name="T0" fmla="*/ 214 w 7221"/>
                          <a:gd name="T1" fmla="+- 0 16092 8731"/>
                          <a:gd name="T2" fmla="*/ 16092 h 8108"/>
                          <a:gd name="T3" fmla="*/ 56 w 7221"/>
                          <a:gd name="T4" fmla="+- 0 16781 8731"/>
                          <a:gd name="T5" fmla="*/ 16781 h 8108"/>
                          <a:gd name="T6" fmla="*/ 163 w 7221"/>
                          <a:gd name="T7" fmla="+- 0 16327 8731"/>
                          <a:gd name="T8" fmla="*/ 16327 h 8108"/>
                          <a:gd name="T9" fmla="*/ 0 w 7221"/>
                          <a:gd name="T10" fmla="+- 0 14878 8731"/>
                          <a:gd name="T11" fmla="*/ 14878 h 8108"/>
                          <a:gd name="T12" fmla="*/ 0 w 7221"/>
                          <a:gd name="T13" fmla="+- 0 12728 8731"/>
                          <a:gd name="T14" fmla="*/ 12728 h 8108"/>
                          <a:gd name="T15" fmla="*/ 355 w 7221"/>
                          <a:gd name="T16" fmla="+- 0 14499 8731"/>
                          <a:gd name="T17" fmla="*/ 14499 h 8108"/>
                          <a:gd name="T18" fmla="*/ 416 w 7221"/>
                          <a:gd name="T19" fmla="+- 0 15203 8731"/>
                          <a:gd name="T20" fmla="*/ 15203 h 8108"/>
                          <a:gd name="T21" fmla="*/ 218 w 7221"/>
                          <a:gd name="T22" fmla="+- 0 15799 8731"/>
                          <a:gd name="T23" fmla="*/ 15799 h 8108"/>
                          <a:gd name="T24" fmla="*/ 362 w 7221"/>
                          <a:gd name="T25" fmla="+- 0 15456 8731"/>
                          <a:gd name="T26" fmla="*/ 15456 h 8108"/>
                          <a:gd name="T27" fmla="*/ 0 w 7221"/>
                          <a:gd name="T28" fmla="+- 0 12017 8731"/>
                          <a:gd name="T29" fmla="*/ 12017 h 8108"/>
                          <a:gd name="T30" fmla="*/ 35 w 7221"/>
                          <a:gd name="T31" fmla="+- 0 10551 8731"/>
                          <a:gd name="T32" fmla="*/ 10551 h 8108"/>
                          <a:gd name="T33" fmla="*/ 846 w 7221"/>
                          <a:gd name="T34" fmla="+- 0 9205 8731"/>
                          <a:gd name="T35" fmla="*/ 9205 h 8108"/>
                          <a:gd name="T36" fmla="*/ 1565 w 7221"/>
                          <a:gd name="T37" fmla="+- 0 13136 8731"/>
                          <a:gd name="T38" fmla="*/ 13136 h 8108"/>
                          <a:gd name="T39" fmla="*/ 1501 w 7221"/>
                          <a:gd name="T40" fmla="+- 0 13343 8731"/>
                          <a:gd name="T41" fmla="*/ 13343 h 8108"/>
                          <a:gd name="T42" fmla="*/ 1740 w 7221"/>
                          <a:gd name="T43" fmla="+- 0 11328 8731"/>
                          <a:gd name="T44" fmla="*/ 11328 h 8108"/>
                          <a:gd name="T45" fmla="*/ 592 w 7221"/>
                          <a:gd name="T46" fmla="+- 0 15148 8731"/>
                          <a:gd name="T47" fmla="*/ 15148 h 8108"/>
                          <a:gd name="T48" fmla="*/ 575 w 7221"/>
                          <a:gd name="T49" fmla="+- 0 15996 8731"/>
                          <a:gd name="T50" fmla="*/ 15996 h 8108"/>
                          <a:gd name="T51" fmla="*/ 370 w 7221"/>
                          <a:gd name="T52" fmla="+- 0 16350 8731"/>
                          <a:gd name="T53" fmla="*/ 16350 h 8108"/>
                          <a:gd name="T54" fmla="*/ 2033 w 7221"/>
                          <a:gd name="T55" fmla="+- 0 15626 8731"/>
                          <a:gd name="T56" fmla="*/ 15626 h 8108"/>
                          <a:gd name="T57" fmla="*/ 2402 w 7221"/>
                          <a:gd name="T58" fmla="+- 0 15617 8731"/>
                          <a:gd name="T59" fmla="*/ 15617 h 8108"/>
                          <a:gd name="T60" fmla="*/ 2354 w 7221"/>
                          <a:gd name="T61" fmla="+- 0 9027 8731"/>
                          <a:gd name="T62" fmla="*/ 9027 h 8108"/>
                          <a:gd name="T63" fmla="*/ 1991 w 7221"/>
                          <a:gd name="T64" fmla="+- 0 8841 8731"/>
                          <a:gd name="T65" fmla="*/ 8841 h 8108"/>
                          <a:gd name="T66" fmla="*/ 1566 w 7221"/>
                          <a:gd name="T67" fmla="+- 0 8892 8731"/>
                          <a:gd name="T68" fmla="*/ 8892 h 8108"/>
                          <a:gd name="T69" fmla="*/ 2484 w 7221"/>
                          <a:gd name="T70" fmla="+- 0 9320 8731"/>
                          <a:gd name="T71" fmla="*/ 9320 h 8108"/>
                          <a:gd name="T72" fmla="*/ 2647 w 7221"/>
                          <a:gd name="T73" fmla="+- 0 9535 8731"/>
                          <a:gd name="T74" fmla="*/ 9535 h 8108"/>
                          <a:gd name="T75" fmla="*/ 2392 w 7221"/>
                          <a:gd name="T76" fmla="+- 0 16838 8731"/>
                          <a:gd name="T77" fmla="*/ 16838 h 8108"/>
                          <a:gd name="T78" fmla="*/ 2452 w 7221"/>
                          <a:gd name="T79" fmla="+- 0 8835 8731"/>
                          <a:gd name="T80" fmla="*/ 8835 h 8108"/>
                          <a:gd name="T81" fmla="*/ 2890 w 7221"/>
                          <a:gd name="T82" fmla="+- 0 9122 8731"/>
                          <a:gd name="T83" fmla="*/ 9122 h 8108"/>
                          <a:gd name="T84" fmla="*/ 3279 w 7221"/>
                          <a:gd name="T85" fmla="+- 0 9049 8731"/>
                          <a:gd name="T86" fmla="*/ 9049 h 8108"/>
                          <a:gd name="T87" fmla="*/ 1871 w 7221"/>
                          <a:gd name="T88" fmla="+- 0 12936 8731"/>
                          <a:gd name="T89" fmla="*/ 12936 h 8108"/>
                          <a:gd name="T90" fmla="*/ 2616 w 7221"/>
                          <a:gd name="T91" fmla="+- 0 15217 8731"/>
                          <a:gd name="T92" fmla="*/ 15217 h 8108"/>
                          <a:gd name="T93" fmla="*/ 4612 w 7221"/>
                          <a:gd name="T94" fmla="+- 0 10410 8731"/>
                          <a:gd name="T95" fmla="*/ 10410 h 8108"/>
                          <a:gd name="T96" fmla="*/ 4947 w 7221"/>
                          <a:gd name="T97" fmla="+- 0 9423 8731"/>
                          <a:gd name="T98" fmla="*/ 9423 h 8108"/>
                          <a:gd name="T99" fmla="*/ 4214 w 7221"/>
                          <a:gd name="T100" fmla="+- 0 8997 8731"/>
                          <a:gd name="T101" fmla="*/ 8997 h 8108"/>
                          <a:gd name="T102" fmla="*/ 3822 w 7221"/>
                          <a:gd name="T103" fmla="+- 0 8991 8731"/>
                          <a:gd name="T104" fmla="*/ 8991 h 8108"/>
                          <a:gd name="T105" fmla="*/ 4841 w 7221"/>
                          <a:gd name="T106" fmla="+- 0 10040 8731"/>
                          <a:gd name="T107" fmla="*/ 10040 h 8108"/>
                          <a:gd name="T108" fmla="*/ 4935 w 7221"/>
                          <a:gd name="T109" fmla="+- 0 9577 8731"/>
                          <a:gd name="T110" fmla="*/ 9577 h 8108"/>
                          <a:gd name="T111" fmla="*/ 5227 w 7221"/>
                          <a:gd name="T112" fmla="+- 0 16060 8731"/>
                          <a:gd name="T113" fmla="*/ 16060 h 8108"/>
                          <a:gd name="T114" fmla="*/ 5825 w 7221"/>
                          <a:gd name="T115" fmla="+- 0 16416 8731"/>
                          <a:gd name="T116" fmla="*/ 16416 h 8108"/>
                          <a:gd name="T117" fmla="*/ 5480 w 7221"/>
                          <a:gd name="T118" fmla="+- 0 16203 8731"/>
                          <a:gd name="T119" fmla="*/ 16203 h 8108"/>
                          <a:gd name="T120" fmla="*/ 4803 w 7221"/>
                          <a:gd name="T121" fmla="+- 0 16838 8731"/>
                          <a:gd name="T122" fmla="*/ 16838 h 8108"/>
                          <a:gd name="T123" fmla="*/ 5669 w 7221"/>
                          <a:gd name="T124" fmla="+- 0 16597 8731"/>
                          <a:gd name="T125" fmla="*/ 16597 h 8108"/>
                          <a:gd name="T126" fmla="*/ 5156 w 7221"/>
                          <a:gd name="T127" fmla="+- 0 9529 8731"/>
                          <a:gd name="T128" fmla="*/ 9529 h 8108"/>
                          <a:gd name="T129" fmla="*/ 6743 w 7221"/>
                          <a:gd name="T130" fmla="+- 0 11253 8731"/>
                          <a:gd name="T131" fmla="*/ 11253 h 8108"/>
                          <a:gd name="T132" fmla="*/ 6527 w 7221"/>
                          <a:gd name="T133" fmla="+- 0 10843 8731"/>
                          <a:gd name="T134" fmla="*/ 10843 h 8108"/>
                          <a:gd name="T135" fmla="*/ 6201 w 7221"/>
                          <a:gd name="T136" fmla="+- 0 10419 8731"/>
                          <a:gd name="T137" fmla="*/ 10419 h 8108"/>
                          <a:gd name="T138" fmla="*/ 5201 w 7221"/>
                          <a:gd name="T139" fmla="+- 0 10518 8731"/>
                          <a:gd name="T140" fmla="*/ 10518 h 8108"/>
                          <a:gd name="T141" fmla="*/ 6938 w 7221"/>
                          <a:gd name="T142" fmla="+- 0 14314 8731"/>
                          <a:gd name="T143" fmla="*/ 14314 h 8108"/>
                          <a:gd name="T144" fmla="*/ 5850 w 7221"/>
                          <a:gd name="T145" fmla="+- 0 16188 8731"/>
                          <a:gd name="T146" fmla="*/ 16188 h 8108"/>
                          <a:gd name="T147" fmla="*/ 6138 w 7221"/>
                          <a:gd name="T148" fmla="+- 0 16097 8731"/>
                          <a:gd name="T149" fmla="*/ 16097 h 8108"/>
                          <a:gd name="T150" fmla="*/ 6345 w 7221"/>
                          <a:gd name="T151" fmla="+- 0 15862 8731"/>
                          <a:gd name="T152" fmla="*/ 15862 h 8108"/>
                          <a:gd name="T153" fmla="*/ 6603 w 7221"/>
                          <a:gd name="T154" fmla="+- 0 15477 8731"/>
                          <a:gd name="T155" fmla="*/ 15477 h 8108"/>
                          <a:gd name="T156" fmla="*/ 6804 w 7221"/>
                          <a:gd name="T157" fmla="+- 0 15050 8731"/>
                          <a:gd name="T158" fmla="*/ 15050 h 8108"/>
                          <a:gd name="T159" fmla="*/ 7060 w 7221"/>
                          <a:gd name="T160" fmla="+- 0 12133 8731"/>
                          <a:gd name="T161" fmla="*/ 12133 h 8108"/>
                          <a:gd name="T162" fmla="*/ 6864 w 7221"/>
                          <a:gd name="T163" fmla="+- 0 11761 8731"/>
                          <a:gd name="T164" fmla="*/ 11761 h 8108"/>
                          <a:gd name="T165" fmla="*/ 4979 w 7221"/>
                          <a:gd name="T166" fmla="+- 0 10656 8731"/>
                          <a:gd name="T167" fmla="*/ 10656 h 8108"/>
                          <a:gd name="T168" fmla="*/ 7001 w 7221"/>
                          <a:gd name="T169" fmla="+- 0 12297 8731"/>
                          <a:gd name="T170" fmla="*/ 12297 h 8108"/>
                          <a:gd name="T171" fmla="*/ 7211 w 7221"/>
                          <a:gd name="T172" fmla="+- 0 12964 8731"/>
                          <a:gd name="T173" fmla="*/ 12964 h 8108"/>
                          <a:gd name="T174" fmla="*/ 7136 w 7221"/>
                          <a:gd name="T175" fmla="+- 0 12562 8731"/>
                          <a:gd name="T176" fmla="*/ 12562 h 8108"/>
                          <a:gd name="T177" fmla="*/ 7139 w 7221"/>
                          <a:gd name="T178" fmla="+- 0 14009 8731"/>
                          <a:gd name="T179" fmla="*/ 14009 h 8108"/>
                          <a:gd name="T180" fmla="*/ 7212 w 7221"/>
                          <a:gd name="T181" fmla="+- 0 13498 8731"/>
                          <a:gd name="T182" fmla="*/ 13498 h 810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  <a:cxn ang="0">
                            <a:pos x="T66" y="T68"/>
                          </a:cxn>
                          <a:cxn ang="0">
                            <a:pos x="T69" y="T71"/>
                          </a:cxn>
                          <a:cxn ang="0">
                            <a:pos x="T72" y="T74"/>
                          </a:cxn>
                          <a:cxn ang="0">
                            <a:pos x="T75" y="T77"/>
                          </a:cxn>
                          <a:cxn ang="0">
                            <a:pos x="T78" y="T80"/>
                          </a:cxn>
                          <a:cxn ang="0">
                            <a:pos x="T81" y="T83"/>
                          </a:cxn>
                          <a:cxn ang="0">
                            <a:pos x="T84" y="T86"/>
                          </a:cxn>
                          <a:cxn ang="0">
                            <a:pos x="T87" y="T89"/>
                          </a:cxn>
                          <a:cxn ang="0">
                            <a:pos x="T90" y="T92"/>
                          </a:cxn>
                          <a:cxn ang="0">
                            <a:pos x="T93" y="T95"/>
                          </a:cxn>
                          <a:cxn ang="0">
                            <a:pos x="T96" y="T98"/>
                          </a:cxn>
                          <a:cxn ang="0">
                            <a:pos x="T99" y="T101"/>
                          </a:cxn>
                          <a:cxn ang="0">
                            <a:pos x="T102" y="T104"/>
                          </a:cxn>
                          <a:cxn ang="0">
                            <a:pos x="T105" y="T107"/>
                          </a:cxn>
                          <a:cxn ang="0">
                            <a:pos x="T108" y="T110"/>
                          </a:cxn>
                          <a:cxn ang="0">
                            <a:pos x="T111" y="T113"/>
                          </a:cxn>
                          <a:cxn ang="0">
                            <a:pos x="T114" y="T116"/>
                          </a:cxn>
                          <a:cxn ang="0">
                            <a:pos x="T117" y="T119"/>
                          </a:cxn>
                          <a:cxn ang="0">
                            <a:pos x="T120" y="T122"/>
                          </a:cxn>
                          <a:cxn ang="0">
                            <a:pos x="T123" y="T125"/>
                          </a:cxn>
                          <a:cxn ang="0">
                            <a:pos x="T126" y="T128"/>
                          </a:cxn>
                          <a:cxn ang="0">
                            <a:pos x="T129" y="T131"/>
                          </a:cxn>
                          <a:cxn ang="0">
                            <a:pos x="T132" y="T134"/>
                          </a:cxn>
                          <a:cxn ang="0">
                            <a:pos x="T135" y="T137"/>
                          </a:cxn>
                          <a:cxn ang="0">
                            <a:pos x="T138" y="T140"/>
                          </a:cxn>
                          <a:cxn ang="0">
                            <a:pos x="T141" y="T143"/>
                          </a:cxn>
                          <a:cxn ang="0">
                            <a:pos x="T144" y="T146"/>
                          </a:cxn>
                          <a:cxn ang="0">
                            <a:pos x="T147" y="T149"/>
                          </a:cxn>
                          <a:cxn ang="0">
                            <a:pos x="T150" y="T152"/>
                          </a:cxn>
                          <a:cxn ang="0">
                            <a:pos x="T153" y="T155"/>
                          </a:cxn>
                          <a:cxn ang="0">
                            <a:pos x="T156" y="T158"/>
                          </a:cxn>
                          <a:cxn ang="0">
                            <a:pos x="T159" y="T161"/>
                          </a:cxn>
                          <a:cxn ang="0">
                            <a:pos x="T162" y="T164"/>
                          </a:cxn>
                          <a:cxn ang="0">
                            <a:pos x="T165" y="T167"/>
                          </a:cxn>
                          <a:cxn ang="0">
                            <a:pos x="T168" y="T170"/>
                          </a:cxn>
                          <a:cxn ang="0">
                            <a:pos x="T171" y="T173"/>
                          </a:cxn>
                          <a:cxn ang="0">
                            <a:pos x="T174" y="T176"/>
                          </a:cxn>
                          <a:cxn ang="0">
                            <a:pos x="T177" y="T179"/>
                          </a:cxn>
                          <a:cxn ang="0">
                            <a:pos x="T180" y="T182"/>
                          </a:cxn>
                        </a:cxnLst>
                        <a:rect l="0" t="0" r="r" b="b"/>
                        <a:pathLst>
                          <a:path w="7221" h="8108">
                            <a:moveTo>
                              <a:pt x="180" y="5962"/>
                            </a:moveTo>
                            <a:lnTo>
                              <a:pt x="0" y="5704"/>
                            </a:lnTo>
                            <a:lnTo>
                              <a:pt x="0" y="5959"/>
                            </a:lnTo>
                            <a:lnTo>
                              <a:pt x="145" y="6007"/>
                            </a:lnTo>
                            <a:lnTo>
                              <a:pt x="180" y="5962"/>
                            </a:lnTo>
                            <a:moveTo>
                              <a:pt x="214" y="7361"/>
                            </a:moveTo>
                            <a:lnTo>
                              <a:pt x="195" y="7300"/>
                            </a:lnTo>
                            <a:lnTo>
                              <a:pt x="146" y="7259"/>
                            </a:lnTo>
                            <a:lnTo>
                              <a:pt x="67" y="7237"/>
                            </a:lnTo>
                            <a:lnTo>
                              <a:pt x="0" y="7228"/>
                            </a:lnTo>
                            <a:lnTo>
                              <a:pt x="0" y="8077"/>
                            </a:lnTo>
                            <a:lnTo>
                              <a:pt x="56" y="8050"/>
                            </a:lnTo>
                            <a:lnTo>
                              <a:pt x="74" y="7974"/>
                            </a:lnTo>
                            <a:lnTo>
                              <a:pt x="92" y="7898"/>
                            </a:lnTo>
                            <a:lnTo>
                              <a:pt x="109" y="7823"/>
                            </a:lnTo>
                            <a:lnTo>
                              <a:pt x="127" y="7747"/>
                            </a:lnTo>
                            <a:lnTo>
                              <a:pt x="145" y="7671"/>
                            </a:lnTo>
                            <a:lnTo>
                              <a:pt x="163" y="7596"/>
                            </a:lnTo>
                            <a:lnTo>
                              <a:pt x="182" y="7521"/>
                            </a:lnTo>
                            <a:lnTo>
                              <a:pt x="203" y="7446"/>
                            </a:lnTo>
                            <a:lnTo>
                              <a:pt x="214" y="7361"/>
                            </a:lnTo>
                            <a:moveTo>
                              <a:pt x="326" y="6285"/>
                            </a:moveTo>
                            <a:lnTo>
                              <a:pt x="318" y="6231"/>
                            </a:lnTo>
                            <a:lnTo>
                              <a:pt x="0" y="6147"/>
                            </a:lnTo>
                            <a:lnTo>
                              <a:pt x="0" y="6406"/>
                            </a:lnTo>
                            <a:lnTo>
                              <a:pt x="326" y="6285"/>
                            </a:lnTo>
                            <a:moveTo>
                              <a:pt x="355" y="5768"/>
                            </a:moveTo>
                            <a:lnTo>
                              <a:pt x="149" y="3941"/>
                            </a:lnTo>
                            <a:lnTo>
                              <a:pt x="75" y="3917"/>
                            </a:lnTo>
                            <a:lnTo>
                              <a:pt x="0" y="3997"/>
                            </a:lnTo>
                            <a:lnTo>
                              <a:pt x="0" y="5351"/>
                            </a:lnTo>
                            <a:lnTo>
                              <a:pt x="17" y="5374"/>
                            </a:lnTo>
                            <a:lnTo>
                              <a:pt x="68" y="5443"/>
                            </a:lnTo>
                            <a:lnTo>
                              <a:pt x="118" y="5512"/>
                            </a:lnTo>
                            <a:lnTo>
                              <a:pt x="316" y="5790"/>
                            </a:lnTo>
                            <a:lnTo>
                              <a:pt x="355" y="5768"/>
                            </a:lnTo>
                            <a:moveTo>
                              <a:pt x="364" y="1962"/>
                            </a:moveTo>
                            <a:lnTo>
                              <a:pt x="28" y="2022"/>
                            </a:lnTo>
                            <a:lnTo>
                              <a:pt x="0" y="2036"/>
                            </a:lnTo>
                            <a:lnTo>
                              <a:pt x="0" y="2350"/>
                            </a:lnTo>
                            <a:lnTo>
                              <a:pt x="364" y="1962"/>
                            </a:lnTo>
                            <a:moveTo>
                              <a:pt x="416" y="6472"/>
                            </a:moveTo>
                            <a:lnTo>
                              <a:pt x="0" y="6622"/>
                            </a:lnTo>
                            <a:lnTo>
                              <a:pt x="0" y="7064"/>
                            </a:lnTo>
                            <a:lnTo>
                              <a:pt x="41" y="7072"/>
                            </a:lnTo>
                            <a:lnTo>
                              <a:pt x="119" y="7085"/>
                            </a:lnTo>
                            <a:lnTo>
                              <a:pt x="165" y="7084"/>
                            </a:lnTo>
                            <a:lnTo>
                              <a:pt x="218" y="7068"/>
                            </a:lnTo>
                            <a:lnTo>
                              <a:pt x="263" y="7043"/>
                            </a:lnTo>
                            <a:lnTo>
                              <a:pt x="287" y="7013"/>
                            </a:lnTo>
                            <a:lnTo>
                              <a:pt x="309" y="6944"/>
                            </a:lnTo>
                            <a:lnTo>
                              <a:pt x="328" y="6874"/>
                            </a:lnTo>
                            <a:lnTo>
                              <a:pt x="345" y="6801"/>
                            </a:lnTo>
                            <a:lnTo>
                              <a:pt x="362" y="6725"/>
                            </a:lnTo>
                            <a:lnTo>
                              <a:pt x="396" y="6561"/>
                            </a:lnTo>
                            <a:lnTo>
                              <a:pt x="416" y="6472"/>
                            </a:lnTo>
                            <a:moveTo>
                              <a:pt x="572" y="2158"/>
                            </a:moveTo>
                            <a:lnTo>
                              <a:pt x="496" y="2121"/>
                            </a:lnTo>
                            <a:lnTo>
                              <a:pt x="0" y="2650"/>
                            </a:lnTo>
                            <a:lnTo>
                              <a:pt x="0" y="3286"/>
                            </a:lnTo>
                            <a:lnTo>
                              <a:pt x="134" y="3432"/>
                            </a:lnTo>
                            <a:lnTo>
                              <a:pt x="572" y="2158"/>
                            </a:lnTo>
                            <a:moveTo>
                              <a:pt x="574" y="1675"/>
                            </a:moveTo>
                            <a:lnTo>
                              <a:pt x="0" y="1041"/>
                            </a:lnTo>
                            <a:lnTo>
                              <a:pt x="0" y="1824"/>
                            </a:lnTo>
                            <a:lnTo>
                              <a:pt x="35" y="1820"/>
                            </a:lnTo>
                            <a:lnTo>
                              <a:pt x="107" y="1807"/>
                            </a:lnTo>
                            <a:lnTo>
                              <a:pt x="180" y="1789"/>
                            </a:lnTo>
                            <a:lnTo>
                              <a:pt x="255" y="1768"/>
                            </a:lnTo>
                            <a:lnTo>
                              <a:pt x="490" y="1697"/>
                            </a:lnTo>
                            <a:lnTo>
                              <a:pt x="574" y="1675"/>
                            </a:lnTo>
                            <a:moveTo>
                              <a:pt x="846" y="474"/>
                            </a:moveTo>
                            <a:lnTo>
                              <a:pt x="779" y="424"/>
                            </a:lnTo>
                            <a:lnTo>
                              <a:pt x="107" y="856"/>
                            </a:lnTo>
                            <a:lnTo>
                              <a:pt x="692" y="1520"/>
                            </a:lnTo>
                            <a:lnTo>
                              <a:pt x="846" y="474"/>
                            </a:lnTo>
                            <a:moveTo>
                              <a:pt x="1575" y="4468"/>
                            </a:moveTo>
                            <a:lnTo>
                              <a:pt x="1565" y="4405"/>
                            </a:lnTo>
                            <a:lnTo>
                              <a:pt x="1521" y="4353"/>
                            </a:lnTo>
                            <a:lnTo>
                              <a:pt x="1445" y="4312"/>
                            </a:lnTo>
                            <a:lnTo>
                              <a:pt x="365" y="3889"/>
                            </a:lnTo>
                            <a:lnTo>
                              <a:pt x="579" y="6043"/>
                            </a:lnTo>
                            <a:lnTo>
                              <a:pt x="1284" y="4952"/>
                            </a:lnTo>
                            <a:lnTo>
                              <a:pt x="1501" y="4612"/>
                            </a:lnTo>
                            <a:lnTo>
                              <a:pt x="1544" y="4544"/>
                            </a:lnTo>
                            <a:lnTo>
                              <a:pt x="1575" y="4468"/>
                            </a:lnTo>
                            <a:moveTo>
                              <a:pt x="1740" y="2597"/>
                            </a:moveTo>
                            <a:lnTo>
                              <a:pt x="829" y="1908"/>
                            </a:lnTo>
                            <a:lnTo>
                              <a:pt x="353" y="3450"/>
                            </a:lnTo>
                            <a:lnTo>
                              <a:pt x="1740" y="2597"/>
                            </a:lnTo>
                            <a:moveTo>
                              <a:pt x="1851" y="2769"/>
                            </a:moveTo>
                            <a:lnTo>
                              <a:pt x="368" y="3669"/>
                            </a:lnTo>
                            <a:lnTo>
                              <a:pt x="1654" y="4191"/>
                            </a:lnTo>
                            <a:lnTo>
                              <a:pt x="1851" y="2769"/>
                            </a:lnTo>
                            <a:moveTo>
                              <a:pt x="1995" y="6658"/>
                            </a:moveTo>
                            <a:lnTo>
                              <a:pt x="592" y="6417"/>
                            </a:lnTo>
                            <a:lnTo>
                              <a:pt x="502" y="7117"/>
                            </a:lnTo>
                            <a:lnTo>
                              <a:pt x="1995" y="6658"/>
                            </a:lnTo>
                            <a:moveTo>
                              <a:pt x="2033" y="6895"/>
                            </a:moveTo>
                            <a:lnTo>
                              <a:pt x="1235" y="7089"/>
                            </a:lnTo>
                            <a:lnTo>
                              <a:pt x="637" y="7241"/>
                            </a:lnTo>
                            <a:lnTo>
                              <a:pt x="575" y="7265"/>
                            </a:lnTo>
                            <a:lnTo>
                              <a:pt x="514" y="7303"/>
                            </a:lnTo>
                            <a:lnTo>
                              <a:pt x="463" y="7350"/>
                            </a:lnTo>
                            <a:lnTo>
                              <a:pt x="431" y="7402"/>
                            </a:lnTo>
                            <a:lnTo>
                              <a:pt x="408" y="7473"/>
                            </a:lnTo>
                            <a:lnTo>
                              <a:pt x="388" y="7545"/>
                            </a:lnTo>
                            <a:lnTo>
                              <a:pt x="370" y="7619"/>
                            </a:lnTo>
                            <a:lnTo>
                              <a:pt x="353" y="7694"/>
                            </a:lnTo>
                            <a:lnTo>
                              <a:pt x="337" y="7772"/>
                            </a:lnTo>
                            <a:lnTo>
                              <a:pt x="321" y="7852"/>
                            </a:lnTo>
                            <a:lnTo>
                              <a:pt x="304" y="7934"/>
                            </a:lnTo>
                            <a:lnTo>
                              <a:pt x="285" y="8019"/>
                            </a:lnTo>
                            <a:lnTo>
                              <a:pt x="2033" y="6895"/>
                            </a:lnTo>
                            <a:moveTo>
                              <a:pt x="2416" y="6515"/>
                            </a:moveTo>
                            <a:lnTo>
                              <a:pt x="1720" y="4589"/>
                            </a:lnTo>
                            <a:lnTo>
                              <a:pt x="720" y="6227"/>
                            </a:lnTo>
                            <a:lnTo>
                              <a:pt x="2416" y="6515"/>
                            </a:lnTo>
                            <a:moveTo>
                              <a:pt x="2452" y="6922"/>
                            </a:moveTo>
                            <a:lnTo>
                              <a:pt x="2402" y="6886"/>
                            </a:lnTo>
                            <a:lnTo>
                              <a:pt x="523" y="8107"/>
                            </a:lnTo>
                            <a:lnTo>
                              <a:pt x="2172" y="8107"/>
                            </a:lnTo>
                            <a:lnTo>
                              <a:pt x="2452" y="6922"/>
                            </a:lnTo>
                            <a:moveTo>
                              <a:pt x="2477" y="413"/>
                            </a:moveTo>
                            <a:lnTo>
                              <a:pt x="2414" y="351"/>
                            </a:lnTo>
                            <a:lnTo>
                              <a:pt x="2354" y="296"/>
                            </a:lnTo>
                            <a:lnTo>
                              <a:pt x="2293" y="248"/>
                            </a:lnTo>
                            <a:lnTo>
                              <a:pt x="2234" y="206"/>
                            </a:lnTo>
                            <a:lnTo>
                              <a:pt x="2174" y="172"/>
                            </a:lnTo>
                            <a:lnTo>
                              <a:pt x="2114" y="145"/>
                            </a:lnTo>
                            <a:lnTo>
                              <a:pt x="2054" y="124"/>
                            </a:lnTo>
                            <a:lnTo>
                              <a:pt x="1991" y="110"/>
                            </a:lnTo>
                            <a:lnTo>
                              <a:pt x="1927" y="102"/>
                            </a:lnTo>
                            <a:lnTo>
                              <a:pt x="1861" y="101"/>
                            </a:lnTo>
                            <a:lnTo>
                              <a:pt x="1792" y="106"/>
                            </a:lnTo>
                            <a:lnTo>
                              <a:pt x="1720" y="118"/>
                            </a:lnTo>
                            <a:lnTo>
                              <a:pt x="1645" y="136"/>
                            </a:lnTo>
                            <a:lnTo>
                              <a:pt x="1566" y="161"/>
                            </a:lnTo>
                            <a:lnTo>
                              <a:pt x="1482" y="191"/>
                            </a:lnTo>
                            <a:lnTo>
                              <a:pt x="1393" y="228"/>
                            </a:lnTo>
                            <a:lnTo>
                              <a:pt x="1299" y="271"/>
                            </a:lnTo>
                            <a:lnTo>
                              <a:pt x="2477" y="413"/>
                            </a:lnTo>
                            <a:moveTo>
                              <a:pt x="2497" y="652"/>
                            </a:moveTo>
                            <a:lnTo>
                              <a:pt x="2484" y="589"/>
                            </a:lnTo>
                            <a:lnTo>
                              <a:pt x="1076" y="423"/>
                            </a:lnTo>
                            <a:lnTo>
                              <a:pt x="931" y="1455"/>
                            </a:lnTo>
                            <a:lnTo>
                              <a:pt x="984" y="1493"/>
                            </a:lnTo>
                            <a:lnTo>
                              <a:pt x="2497" y="652"/>
                            </a:lnTo>
                            <a:moveTo>
                              <a:pt x="2690" y="840"/>
                            </a:moveTo>
                            <a:lnTo>
                              <a:pt x="2647" y="804"/>
                            </a:lnTo>
                            <a:lnTo>
                              <a:pt x="919" y="1740"/>
                            </a:lnTo>
                            <a:lnTo>
                              <a:pt x="1932" y="2488"/>
                            </a:lnTo>
                            <a:lnTo>
                              <a:pt x="2690" y="840"/>
                            </a:lnTo>
                            <a:moveTo>
                              <a:pt x="3384" y="8107"/>
                            </a:moveTo>
                            <a:lnTo>
                              <a:pt x="2658" y="6916"/>
                            </a:lnTo>
                            <a:lnTo>
                              <a:pt x="2392" y="8107"/>
                            </a:lnTo>
                            <a:lnTo>
                              <a:pt x="3384" y="8107"/>
                            </a:lnTo>
                            <a:moveTo>
                              <a:pt x="3617" y="135"/>
                            </a:moveTo>
                            <a:lnTo>
                              <a:pt x="3609" y="64"/>
                            </a:lnTo>
                            <a:lnTo>
                              <a:pt x="2394" y="0"/>
                            </a:lnTo>
                            <a:lnTo>
                              <a:pt x="2389" y="60"/>
                            </a:lnTo>
                            <a:lnTo>
                              <a:pt x="2452" y="104"/>
                            </a:lnTo>
                            <a:lnTo>
                              <a:pt x="2577" y="193"/>
                            </a:lnTo>
                            <a:lnTo>
                              <a:pt x="2640" y="237"/>
                            </a:lnTo>
                            <a:lnTo>
                              <a:pt x="2703" y="281"/>
                            </a:lnTo>
                            <a:lnTo>
                              <a:pt x="2767" y="322"/>
                            </a:lnTo>
                            <a:lnTo>
                              <a:pt x="2832" y="362"/>
                            </a:lnTo>
                            <a:lnTo>
                              <a:pt x="2890" y="391"/>
                            </a:lnTo>
                            <a:lnTo>
                              <a:pt x="2954" y="413"/>
                            </a:lnTo>
                            <a:lnTo>
                              <a:pt x="3017" y="423"/>
                            </a:lnTo>
                            <a:lnTo>
                              <a:pt x="3071" y="415"/>
                            </a:lnTo>
                            <a:lnTo>
                              <a:pt x="3141" y="385"/>
                            </a:lnTo>
                            <a:lnTo>
                              <a:pt x="3211" y="353"/>
                            </a:lnTo>
                            <a:lnTo>
                              <a:pt x="3279" y="318"/>
                            </a:lnTo>
                            <a:lnTo>
                              <a:pt x="3347" y="282"/>
                            </a:lnTo>
                            <a:lnTo>
                              <a:pt x="3549" y="171"/>
                            </a:lnTo>
                            <a:lnTo>
                              <a:pt x="3617" y="135"/>
                            </a:lnTo>
                            <a:moveTo>
                              <a:pt x="4145" y="4519"/>
                            </a:moveTo>
                            <a:lnTo>
                              <a:pt x="2071" y="2808"/>
                            </a:lnTo>
                            <a:lnTo>
                              <a:pt x="1871" y="4205"/>
                            </a:lnTo>
                            <a:lnTo>
                              <a:pt x="4124" y="4576"/>
                            </a:lnTo>
                            <a:lnTo>
                              <a:pt x="4145" y="4519"/>
                            </a:lnTo>
                            <a:moveTo>
                              <a:pt x="4342" y="4850"/>
                            </a:moveTo>
                            <a:lnTo>
                              <a:pt x="4335" y="4779"/>
                            </a:lnTo>
                            <a:lnTo>
                              <a:pt x="1883" y="4430"/>
                            </a:lnTo>
                            <a:lnTo>
                              <a:pt x="2616" y="6486"/>
                            </a:lnTo>
                            <a:lnTo>
                              <a:pt x="4342" y="4850"/>
                            </a:lnTo>
                            <a:moveTo>
                              <a:pt x="4612" y="1679"/>
                            </a:moveTo>
                            <a:lnTo>
                              <a:pt x="2983" y="681"/>
                            </a:lnTo>
                            <a:lnTo>
                              <a:pt x="2144" y="2480"/>
                            </a:lnTo>
                            <a:lnTo>
                              <a:pt x="4612" y="1739"/>
                            </a:lnTo>
                            <a:lnTo>
                              <a:pt x="4612" y="1679"/>
                            </a:lnTo>
                            <a:moveTo>
                              <a:pt x="4749" y="1896"/>
                            </a:moveTo>
                            <a:lnTo>
                              <a:pt x="2210" y="2664"/>
                            </a:lnTo>
                            <a:lnTo>
                              <a:pt x="4524" y="4583"/>
                            </a:lnTo>
                            <a:lnTo>
                              <a:pt x="4749" y="1896"/>
                            </a:lnTo>
                            <a:moveTo>
                              <a:pt x="4950" y="763"/>
                            </a:moveTo>
                            <a:lnTo>
                              <a:pt x="4947" y="692"/>
                            </a:lnTo>
                            <a:lnTo>
                              <a:pt x="4928" y="631"/>
                            </a:lnTo>
                            <a:lnTo>
                              <a:pt x="4895" y="581"/>
                            </a:lnTo>
                            <a:lnTo>
                              <a:pt x="4849" y="537"/>
                            </a:lnTo>
                            <a:lnTo>
                              <a:pt x="4790" y="501"/>
                            </a:lnTo>
                            <a:lnTo>
                              <a:pt x="4721" y="470"/>
                            </a:lnTo>
                            <a:lnTo>
                              <a:pt x="4214" y="266"/>
                            </a:lnTo>
                            <a:lnTo>
                              <a:pt x="4094" y="220"/>
                            </a:lnTo>
                            <a:lnTo>
                              <a:pt x="4045" y="204"/>
                            </a:lnTo>
                            <a:lnTo>
                              <a:pt x="3997" y="195"/>
                            </a:lnTo>
                            <a:lnTo>
                              <a:pt x="3956" y="201"/>
                            </a:lnTo>
                            <a:lnTo>
                              <a:pt x="3889" y="230"/>
                            </a:lnTo>
                            <a:lnTo>
                              <a:pt x="3822" y="260"/>
                            </a:lnTo>
                            <a:lnTo>
                              <a:pt x="3688" y="322"/>
                            </a:lnTo>
                            <a:lnTo>
                              <a:pt x="3183" y="564"/>
                            </a:lnTo>
                            <a:lnTo>
                              <a:pt x="4795" y="1570"/>
                            </a:lnTo>
                            <a:lnTo>
                              <a:pt x="4811" y="1480"/>
                            </a:lnTo>
                            <a:lnTo>
                              <a:pt x="4827" y="1393"/>
                            </a:lnTo>
                            <a:lnTo>
                              <a:pt x="4841" y="1309"/>
                            </a:lnTo>
                            <a:lnTo>
                              <a:pt x="4856" y="1228"/>
                            </a:lnTo>
                            <a:lnTo>
                              <a:pt x="4870" y="1148"/>
                            </a:lnTo>
                            <a:lnTo>
                              <a:pt x="4885" y="1071"/>
                            </a:lnTo>
                            <a:lnTo>
                              <a:pt x="4900" y="995"/>
                            </a:lnTo>
                            <a:lnTo>
                              <a:pt x="4917" y="920"/>
                            </a:lnTo>
                            <a:lnTo>
                              <a:pt x="4935" y="846"/>
                            </a:lnTo>
                            <a:lnTo>
                              <a:pt x="4950" y="763"/>
                            </a:lnTo>
                            <a:moveTo>
                              <a:pt x="5227" y="7329"/>
                            </a:moveTo>
                            <a:lnTo>
                              <a:pt x="2823" y="6786"/>
                            </a:lnTo>
                            <a:lnTo>
                              <a:pt x="3611" y="8107"/>
                            </a:lnTo>
                            <a:lnTo>
                              <a:pt x="4540" y="8107"/>
                            </a:lnTo>
                            <a:lnTo>
                              <a:pt x="5227" y="7329"/>
                            </a:lnTo>
                            <a:moveTo>
                              <a:pt x="5234" y="7082"/>
                            </a:moveTo>
                            <a:lnTo>
                              <a:pt x="4551" y="4921"/>
                            </a:lnTo>
                            <a:lnTo>
                              <a:pt x="2839" y="6559"/>
                            </a:lnTo>
                            <a:lnTo>
                              <a:pt x="5181" y="7144"/>
                            </a:lnTo>
                            <a:lnTo>
                              <a:pt x="5234" y="7082"/>
                            </a:lnTo>
                            <a:moveTo>
                              <a:pt x="5825" y="7685"/>
                            </a:moveTo>
                            <a:lnTo>
                              <a:pt x="5762" y="7639"/>
                            </a:lnTo>
                            <a:lnTo>
                              <a:pt x="5702" y="7594"/>
                            </a:lnTo>
                            <a:lnTo>
                              <a:pt x="5643" y="7553"/>
                            </a:lnTo>
                            <a:lnTo>
                              <a:pt x="5585" y="7515"/>
                            </a:lnTo>
                            <a:lnTo>
                              <a:pt x="5525" y="7483"/>
                            </a:lnTo>
                            <a:lnTo>
                              <a:pt x="5480" y="7472"/>
                            </a:lnTo>
                            <a:lnTo>
                              <a:pt x="5427" y="7472"/>
                            </a:lnTo>
                            <a:lnTo>
                              <a:pt x="5377" y="7483"/>
                            </a:lnTo>
                            <a:lnTo>
                              <a:pt x="5341" y="7505"/>
                            </a:lnTo>
                            <a:lnTo>
                              <a:pt x="5288" y="7564"/>
                            </a:lnTo>
                            <a:lnTo>
                              <a:pt x="5074" y="7801"/>
                            </a:lnTo>
                            <a:lnTo>
                              <a:pt x="4803" y="8107"/>
                            </a:lnTo>
                            <a:lnTo>
                              <a:pt x="5387" y="8107"/>
                            </a:lnTo>
                            <a:lnTo>
                              <a:pt x="5436" y="8071"/>
                            </a:lnTo>
                            <a:lnTo>
                              <a:pt x="5497" y="8023"/>
                            </a:lnTo>
                            <a:lnTo>
                              <a:pt x="5556" y="7973"/>
                            </a:lnTo>
                            <a:lnTo>
                              <a:pt x="5613" y="7921"/>
                            </a:lnTo>
                            <a:lnTo>
                              <a:pt x="5669" y="7866"/>
                            </a:lnTo>
                            <a:lnTo>
                              <a:pt x="5723" y="7809"/>
                            </a:lnTo>
                            <a:lnTo>
                              <a:pt x="5775" y="7748"/>
                            </a:lnTo>
                            <a:lnTo>
                              <a:pt x="5825" y="7685"/>
                            </a:lnTo>
                            <a:moveTo>
                              <a:pt x="6034" y="1443"/>
                            </a:moveTo>
                            <a:lnTo>
                              <a:pt x="5228" y="764"/>
                            </a:lnTo>
                            <a:lnTo>
                              <a:pt x="5156" y="798"/>
                            </a:lnTo>
                            <a:lnTo>
                              <a:pt x="5017" y="1602"/>
                            </a:lnTo>
                            <a:lnTo>
                              <a:pt x="6034" y="1443"/>
                            </a:lnTo>
                            <a:moveTo>
                              <a:pt x="6809" y="2758"/>
                            </a:moveTo>
                            <a:lnTo>
                              <a:pt x="6791" y="2676"/>
                            </a:lnTo>
                            <a:lnTo>
                              <a:pt x="6769" y="2598"/>
                            </a:lnTo>
                            <a:lnTo>
                              <a:pt x="6743" y="2522"/>
                            </a:lnTo>
                            <a:lnTo>
                              <a:pt x="6714" y="2448"/>
                            </a:lnTo>
                            <a:lnTo>
                              <a:pt x="6682" y="2377"/>
                            </a:lnTo>
                            <a:lnTo>
                              <a:pt x="6647" y="2308"/>
                            </a:lnTo>
                            <a:lnTo>
                              <a:pt x="6609" y="2241"/>
                            </a:lnTo>
                            <a:lnTo>
                              <a:pt x="6569" y="2176"/>
                            </a:lnTo>
                            <a:lnTo>
                              <a:pt x="6527" y="2112"/>
                            </a:lnTo>
                            <a:lnTo>
                              <a:pt x="6483" y="2049"/>
                            </a:lnTo>
                            <a:lnTo>
                              <a:pt x="6438" y="1987"/>
                            </a:lnTo>
                            <a:lnTo>
                              <a:pt x="6392" y="1927"/>
                            </a:lnTo>
                            <a:lnTo>
                              <a:pt x="6345" y="1867"/>
                            </a:lnTo>
                            <a:lnTo>
                              <a:pt x="6297" y="1807"/>
                            </a:lnTo>
                            <a:lnTo>
                              <a:pt x="6201" y="1688"/>
                            </a:lnTo>
                            <a:lnTo>
                              <a:pt x="6182" y="1673"/>
                            </a:lnTo>
                            <a:lnTo>
                              <a:pt x="6158" y="1661"/>
                            </a:lnTo>
                            <a:lnTo>
                              <a:pt x="6131" y="1654"/>
                            </a:lnTo>
                            <a:lnTo>
                              <a:pt x="6106" y="1653"/>
                            </a:lnTo>
                            <a:lnTo>
                              <a:pt x="5859" y="1688"/>
                            </a:lnTo>
                            <a:lnTo>
                              <a:pt x="5201" y="1787"/>
                            </a:lnTo>
                            <a:lnTo>
                              <a:pt x="5193" y="1839"/>
                            </a:lnTo>
                            <a:lnTo>
                              <a:pt x="6809" y="2758"/>
                            </a:lnTo>
                            <a:moveTo>
                              <a:pt x="6938" y="5583"/>
                            </a:moveTo>
                            <a:lnTo>
                              <a:pt x="4757" y="4889"/>
                            </a:lnTo>
                            <a:lnTo>
                              <a:pt x="5448" y="7126"/>
                            </a:lnTo>
                            <a:lnTo>
                              <a:pt x="6938" y="5583"/>
                            </a:lnTo>
                            <a:moveTo>
                              <a:pt x="6995" y="5863"/>
                            </a:moveTo>
                            <a:lnTo>
                              <a:pt x="5581" y="7232"/>
                            </a:lnTo>
                            <a:lnTo>
                              <a:pt x="5661" y="7310"/>
                            </a:lnTo>
                            <a:lnTo>
                              <a:pt x="5732" y="7373"/>
                            </a:lnTo>
                            <a:lnTo>
                              <a:pt x="5794" y="7423"/>
                            </a:lnTo>
                            <a:lnTo>
                              <a:pt x="5850" y="7457"/>
                            </a:lnTo>
                            <a:lnTo>
                              <a:pt x="5901" y="7478"/>
                            </a:lnTo>
                            <a:lnTo>
                              <a:pt x="5949" y="7484"/>
                            </a:lnTo>
                            <a:lnTo>
                              <a:pt x="5995" y="7476"/>
                            </a:lnTo>
                            <a:lnTo>
                              <a:pt x="6040" y="7454"/>
                            </a:lnTo>
                            <a:lnTo>
                              <a:pt x="6088" y="7417"/>
                            </a:lnTo>
                            <a:lnTo>
                              <a:pt x="6138" y="7366"/>
                            </a:lnTo>
                            <a:lnTo>
                              <a:pt x="6193" y="7301"/>
                            </a:lnTo>
                            <a:lnTo>
                              <a:pt x="6254" y="7221"/>
                            </a:lnTo>
                            <a:lnTo>
                              <a:pt x="6275" y="7197"/>
                            </a:lnTo>
                            <a:lnTo>
                              <a:pt x="6298" y="7176"/>
                            </a:lnTo>
                            <a:lnTo>
                              <a:pt x="6323" y="7154"/>
                            </a:lnTo>
                            <a:lnTo>
                              <a:pt x="6345" y="7131"/>
                            </a:lnTo>
                            <a:lnTo>
                              <a:pt x="6394" y="7070"/>
                            </a:lnTo>
                            <a:lnTo>
                              <a:pt x="6441" y="7008"/>
                            </a:lnTo>
                            <a:lnTo>
                              <a:pt x="6484" y="6944"/>
                            </a:lnTo>
                            <a:lnTo>
                              <a:pt x="6526" y="6879"/>
                            </a:lnTo>
                            <a:lnTo>
                              <a:pt x="6566" y="6813"/>
                            </a:lnTo>
                            <a:lnTo>
                              <a:pt x="6603" y="6746"/>
                            </a:lnTo>
                            <a:lnTo>
                              <a:pt x="6639" y="6677"/>
                            </a:lnTo>
                            <a:lnTo>
                              <a:pt x="6674" y="6608"/>
                            </a:lnTo>
                            <a:lnTo>
                              <a:pt x="6708" y="6537"/>
                            </a:lnTo>
                            <a:lnTo>
                              <a:pt x="6740" y="6465"/>
                            </a:lnTo>
                            <a:lnTo>
                              <a:pt x="6772" y="6393"/>
                            </a:lnTo>
                            <a:lnTo>
                              <a:pt x="6804" y="6319"/>
                            </a:lnTo>
                            <a:lnTo>
                              <a:pt x="6835" y="6245"/>
                            </a:lnTo>
                            <a:lnTo>
                              <a:pt x="6929" y="6017"/>
                            </a:lnTo>
                            <a:lnTo>
                              <a:pt x="6962" y="5940"/>
                            </a:lnTo>
                            <a:lnTo>
                              <a:pt x="6995" y="5863"/>
                            </a:lnTo>
                            <a:moveTo>
                              <a:pt x="7070" y="3470"/>
                            </a:moveTo>
                            <a:lnTo>
                              <a:pt x="7060" y="3402"/>
                            </a:lnTo>
                            <a:lnTo>
                              <a:pt x="7051" y="3333"/>
                            </a:lnTo>
                            <a:lnTo>
                              <a:pt x="7038" y="3265"/>
                            </a:lnTo>
                            <a:lnTo>
                              <a:pt x="7018" y="3198"/>
                            </a:lnTo>
                            <a:lnTo>
                              <a:pt x="6986" y="3136"/>
                            </a:lnTo>
                            <a:lnTo>
                              <a:pt x="6936" y="3079"/>
                            </a:lnTo>
                            <a:lnTo>
                              <a:pt x="6864" y="3030"/>
                            </a:lnTo>
                            <a:lnTo>
                              <a:pt x="6795" y="2993"/>
                            </a:lnTo>
                            <a:lnTo>
                              <a:pt x="6657" y="2917"/>
                            </a:lnTo>
                            <a:lnTo>
                              <a:pt x="6520" y="2839"/>
                            </a:lnTo>
                            <a:lnTo>
                              <a:pt x="6249" y="2679"/>
                            </a:lnTo>
                            <a:lnTo>
                              <a:pt x="5642" y="2313"/>
                            </a:lnTo>
                            <a:lnTo>
                              <a:pt x="4979" y="1925"/>
                            </a:lnTo>
                            <a:lnTo>
                              <a:pt x="4676" y="4612"/>
                            </a:lnTo>
                            <a:lnTo>
                              <a:pt x="4888" y="4533"/>
                            </a:lnTo>
                            <a:lnTo>
                              <a:pt x="4937" y="4513"/>
                            </a:lnTo>
                            <a:lnTo>
                              <a:pt x="6862" y="3656"/>
                            </a:lnTo>
                            <a:lnTo>
                              <a:pt x="6931" y="3617"/>
                            </a:lnTo>
                            <a:lnTo>
                              <a:pt x="7001" y="3566"/>
                            </a:lnTo>
                            <a:lnTo>
                              <a:pt x="7054" y="3514"/>
                            </a:lnTo>
                            <a:lnTo>
                              <a:pt x="7070" y="3470"/>
                            </a:lnTo>
                            <a:moveTo>
                              <a:pt x="7221" y="4493"/>
                            </a:moveTo>
                            <a:lnTo>
                              <a:pt x="7219" y="4404"/>
                            </a:lnTo>
                            <a:lnTo>
                              <a:pt x="7216" y="4317"/>
                            </a:lnTo>
                            <a:lnTo>
                              <a:pt x="7211" y="4233"/>
                            </a:lnTo>
                            <a:lnTo>
                              <a:pt x="7204" y="4153"/>
                            </a:lnTo>
                            <a:lnTo>
                              <a:pt x="7194" y="4077"/>
                            </a:lnTo>
                            <a:lnTo>
                              <a:pt x="7183" y="4006"/>
                            </a:lnTo>
                            <a:lnTo>
                              <a:pt x="7169" y="3941"/>
                            </a:lnTo>
                            <a:lnTo>
                              <a:pt x="7154" y="3882"/>
                            </a:lnTo>
                            <a:lnTo>
                              <a:pt x="7136" y="3831"/>
                            </a:lnTo>
                            <a:lnTo>
                              <a:pt x="7116" y="3787"/>
                            </a:lnTo>
                            <a:lnTo>
                              <a:pt x="4991" y="4691"/>
                            </a:lnTo>
                            <a:lnTo>
                              <a:pt x="4987" y="4761"/>
                            </a:lnTo>
                            <a:lnTo>
                              <a:pt x="7099" y="5417"/>
                            </a:lnTo>
                            <a:lnTo>
                              <a:pt x="7120" y="5350"/>
                            </a:lnTo>
                            <a:lnTo>
                              <a:pt x="7139" y="5278"/>
                            </a:lnTo>
                            <a:lnTo>
                              <a:pt x="7156" y="5201"/>
                            </a:lnTo>
                            <a:lnTo>
                              <a:pt x="7171" y="5119"/>
                            </a:lnTo>
                            <a:lnTo>
                              <a:pt x="7184" y="5035"/>
                            </a:lnTo>
                            <a:lnTo>
                              <a:pt x="7195" y="4947"/>
                            </a:lnTo>
                            <a:lnTo>
                              <a:pt x="7205" y="4858"/>
                            </a:lnTo>
                            <a:lnTo>
                              <a:pt x="7212" y="4767"/>
                            </a:lnTo>
                            <a:lnTo>
                              <a:pt x="7217" y="4675"/>
                            </a:lnTo>
                            <a:lnTo>
                              <a:pt x="7220" y="4584"/>
                            </a:lnTo>
                            <a:lnTo>
                              <a:pt x="7221" y="4493"/>
                            </a:lnTo>
                          </a:path>
                        </a:pathLst>
                      </a:custGeom>
                      <a:solidFill>
                        <a:srgbClr val="E2D32D">
                          <a:alpha val="39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0F5FD" id="AutoShape 13" o:spid="_x0000_s1026" style="position:absolute;margin-left:0;margin-top:436.55pt;width:361.05pt;height:405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21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" path="m180,5962l,5704r,255l145,6007r35,-45m214,7361r-19,-61l146,7259,67,7237,,7228r,849l56,8050r18,-76l92,7898r17,-75l127,7747r18,-76l163,7596r19,-75l203,7446r11,-85m326,6285r-8,-54l,6147r,259l326,6285t29,-517l149,3941,75,3917,,3997,,5351r17,23l68,5443r50,69l316,5790r39,-22m364,1962l28,2022,,2036r,314l364,1962t52,4510l,6622r,442l41,7072r78,13l165,7084r53,-16l263,7043r24,-30l309,6944r19,-70l345,6801r17,-76l396,6561r20,-89m572,2158r-76,-37l,2650r,636l134,3432,572,2158t2,-483l,1041r,783l35,1820r72,-13l180,1789r75,-21l490,1697r84,-22m846,474l779,424,107,856r585,664l846,474t729,3994l1565,4405r-44,-52l1445,4312,365,3889,579,6043,1284,4952r217,-340l1544,4544r31,-76m1740,2597l829,1908,353,3450,1740,2597t111,172l368,3669r1286,522l1851,2769t144,3889l592,6417r-90,700l1995,6658t38,237l1235,7089,637,7241r-62,24l514,7303r-51,47l431,7402r-23,71l388,7545r-18,74l353,7694r-16,78l321,7852r-17,82l285,8019,2033,6895t383,-380l1720,4589,720,6227r1696,288m2452,6922r-50,-36l523,8107r1649,l2452,6922m2477,413r-63,-62l2354,296r-61,-48l2234,206r-60,-34l2114,145r-60,-21l1991,110r-64,-8l1861,101r-69,5l1720,118r-75,18l1566,161r-84,30l1393,228r-94,43l2477,413t20,239l2484,589,1076,423,931,1455r53,38l2497,652t193,188l2647,804,919,1740r1013,748l2690,840t694,7267l2658,6916,2392,8107r992,m3617,135r-8,-71l2394,r-5,60l2452,104r125,89l2640,237r63,44l2767,322r65,40l2890,391r64,22l3017,423r54,-8l3141,385r70,-32l3279,318r68,-36l3549,171r68,-36m4145,4519l2071,2808,1871,4205r2253,371l4145,4519t197,331l4335,4779,1883,4430r733,2056l4342,4850m4612,1679l2983,681,2144,2480,4612,1739r,-60m4749,1896l2210,2664,4524,4583,4749,1896m4950,763r-3,-71l4928,631r-33,-50l4849,537r-59,-36l4721,470,4214,266,4094,220r-49,-16l3997,195r-41,6l3889,230r-67,30l3688,322,3183,564,4795,1570r16,-90l4827,1393r14,-84l4856,1228r14,-80l4885,1071r15,-76l4917,920r18,-74l4950,763t277,6566l2823,6786r788,1321l4540,8107r687,-778m5234,7082l4551,4921,2839,6559r2342,585l5234,7082t591,603l5762,7639r-60,-45l5643,7553r-58,-38l5525,7483r-45,-11l5427,7472r-50,11l5341,7505r-53,59l5074,7801r-271,306l5387,8107r49,-36l5497,8023r59,-50l5613,7921r56,-55l5723,7809r52,-61l5825,7685m6034,1443l5228,764r-72,34l5017,1602,6034,1443t775,1315l6791,2676r-22,-78l6743,2522r-29,-74l6682,2377r-35,-69l6609,2241r-40,-65l6527,2112r-44,-63l6438,1987r-46,-60l6345,1867r-48,-60l6201,1688r-19,-15l6158,1661r-27,-7l6106,1653r-247,35l5201,1787r-8,52l6809,2758t129,2825l4757,4889r691,2237l6938,5583t57,280l5581,7232r80,78l5732,7373r62,50l5850,7457r51,21l5949,7484r46,-8l6040,7454r48,-37l6138,7366r55,-65l6254,7221r21,-24l6298,7176r25,-22l6345,7131r49,-61l6441,7008r43,-64l6526,6879r40,-66l6603,6746r36,-69l6674,6608r34,-71l6740,6465r32,-72l6804,6319r31,-74l6929,6017r33,-77l6995,5863t75,-2393l7060,3402r-9,-69l7038,3265r-20,-67l6986,3136r-50,-57l6864,3030r-69,-37l6657,2917r-137,-78l6249,2679,5642,2313,4979,1925,4676,4612r212,-79l4937,4513,6862,3656r69,-39l7001,3566r53,-52l7070,3470t151,1023l7219,4404r-3,-87l7211,4233r-7,-80l7194,4077r-11,-71l7169,3941r-15,-59l7136,3831r-20,-44l4991,4691r-4,70l7099,5417r21,-67l7139,5278r17,-77l7171,5119r13,-84l7195,4947r10,-89l7212,4767r5,-92l7220,4584r1,-91e" fillcolor="#e2d32d" stroked="f">
              <v:fill opacity="26214f"/>
              <v:path arrowok="t" o:connecttype="custom" o:connectlocs="135890,10218420;35560,10655935;103505,10367645;0,9447530;0,8082280;225425,9206865;264160,9653905;138430,10032365;229870,9814560;0,7630795;22225,6699885;537210,5845175;993775,8341360;953135,8472805;1104900,7193280;375920,9618980;365125,10157460;234950,10382250;1290955,9922510;1525270,9916795;1494790,5732145;1264285,5614035;994410,5646420;1577340,5918200;1680845,6054725;1518920,10692130;1557020,5610225;1835150,5792470;2082165,5746115;1188085,8214360;1661160,9662795;2928620,6610350;3141345,5983605;2675890,5713095;2426970,5709285;3074035,6375400;3133725,6081395;3319145,10198100;3698875,10424160;3479800,10288905;3049905,10692130;3599815,10539095;3274060,6050915;4281805,7145655;4144645,6885305;3937635,6616065;3302635,6678930;4405630,9089390;3714750,10279380;3897630,10221595;4029075,10072370;4192905,9827895;4320540,9556750;4483100,7704455;4358640,7468235;3161665,6766560;4445635,7808595;4578985,8232140;4531360,7976870;4533265,8895715;4579620,8571230" o:connectangles="0,0,0,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8D6F82" wp14:editId="5FFB90B0">
              <wp:simplePos x="0" y="0"/>
              <wp:positionH relativeFrom="page">
                <wp:posOffset>0</wp:posOffset>
              </wp:positionH>
              <wp:positionV relativeFrom="page">
                <wp:posOffset>546735</wp:posOffset>
              </wp:positionV>
              <wp:extent cx="1257300" cy="0"/>
              <wp:effectExtent l="19050" t="22860" r="19050" b="2476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1F2231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6A571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3.05pt" to="9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" strokecolor="#1f2231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0EA8E32" wp14:editId="515E0155">
              <wp:simplePos x="0" y="0"/>
              <wp:positionH relativeFrom="page">
                <wp:posOffset>3636010</wp:posOffset>
              </wp:positionH>
              <wp:positionV relativeFrom="page">
                <wp:posOffset>578485</wp:posOffset>
              </wp:positionV>
              <wp:extent cx="3924300" cy="0"/>
              <wp:effectExtent l="26035" t="26035" r="21590" b="2159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243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E2D32D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BD326" id="Line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6.3pt,45.55pt" to="595.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" strokecolor="#e2d32d" strokeweight="3pt">
              <w10:wrap anchorx="page" anchory="page"/>
            </v:line>
          </w:pict>
        </mc:Fallback>
      </mc:AlternateContent>
    </w:r>
    <w:r w:rsidR="00DF65F0">
      <w:rPr>
        <w:b/>
        <w:color w:val="1F2231"/>
        <w:spacing w:val="7"/>
        <w:sz w:val="24"/>
      </w:rPr>
      <w:t xml:space="preserve">  </w:t>
    </w:r>
    <w:r>
      <w:rPr>
        <w:b/>
        <w:color w:val="1F2231"/>
        <w:spacing w:val="7"/>
        <w:sz w:val="24"/>
      </w:rPr>
      <w:t>isfactory.com.br</w:t>
    </w:r>
  </w:p>
  <w:p w14:paraId="574BDD29" w14:textId="50F6B036" w:rsidR="00F810CC" w:rsidRPr="003A39DF" w:rsidRDefault="007403CC" w:rsidP="003A39DF">
    <w:pPr>
      <w:pStyle w:val="Cabealho"/>
      <w:jc w:val="right"/>
      <w:rPr>
        <w:color w:val="1F2231"/>
        <w:spacing w:val="6"/>
        <w:sz w:val="20"/>
      </w:rPr>
    </w:pPr>
    <w:hyperlink r:id="rId2" w:history="1">
      <w:r w:rsidR="003A39DF" w:rsidRPr="00E65701">
        <w:rPr>
          <w:rStyle w:val="Hyperlink"/>
          <w:spacing w:val="6"/>
          <w:sz w:val="20"/>
        </w:rPr>
        <w:t>comercial@isfactory.com.br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910"/>
    <w:multiLevelType w:val="hybridMultilevel"/>
    <w:tmpl w:val="A3E4F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003"/>
    <w:multiLevelType w:val="hybridMultilevel"/>
    <w:tmpl w:val="51F21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F4E"/>
    <w:multiLevelType w:val="hybridMultilevel"/>
    <w:tmpl w:val="DB0E5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55E"/>
    <w:multiLevelType w:val="hybridMultilevel"/>
    <w:tmpl w:val="D1AC7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A57E2"/>
    <w:multiLevelType w:val="hybridMultilevel"/>
    <w:tmpl w:val="A828A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512"/>
    <w:multiLevelType w:val="hybridMultilevel"/>
    <w:tmpl w:val="7E12E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E383B"/>
    <w:multiLevelType w:val="hybridMultilevel"/>
    <w:tmpl w:val="2CE240EC"/>
    <w:lvl w:ilvl="0" w:tplc="464C2524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C4D"/>
    <w:multiLevelType w:val="hybridMultilevel"/>
    <w:tmpl w:val="5D4A6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37CF6"/>
    <w:multiLevelType w:val="hybridMultilevel"/>
    <w:tmpl w:val="3558F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B52E1"/>
    <w:multiLevelType w:val="hybridMultilevel"/>
    <w:tmpl w:val="A4A25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C7297"/>
    <w:multiLevelType w:val="hybridMultilevel"/>
    <w:tmpl w:val="BAAE4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6B34"/>
    <w:multiLevelType w:val="hybridMultilevel"/>
    <w:tmpl w:val="030A0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722D3"/>
    <w:multiLevelType w:val="hybridMultilevel"/>
    <w:tmpl w:val="C5FC07CA"/>
    <w:lvl w:ilvl="0" w:tplc="3BC0C4BA">
      <w:numFmt w:val="bullet"/>
      <w:pStyle w:val="Ttulo2"/>
      <w:lvlText w:val="–"/>
      <w:lvlJc w:val="left"/>
      <w:pPr>
        <w:ind w:left="-3771" w:hanging="164"/>
      </w:pPr>
      <w:rPr>
        <w:rFonts w:ascii="Source Sans Pro" w:eastAsia="Source Sans Pro" w:hAnsi="Source Sans Pro" w:cs="Source Sans Pro" w:hint="default"/>
        <w:b/>
        <w:bCs/>
        <w:color w:val="231F20"/>
        <w:spacing w:val="-7"/>
        <w:w w:val="100"/>
        <w:sz w:val="24"/>
        <w:szCs w:val="24"/>
        <w:lang w:val="en-US" w:eastAsia="en-US" w:bidi="en-US"/>
      </w:rPr>
    </w:lvl>
    <w:lvl w:ilvl="1" w:tplc="AF583CCE">
      <w:numFmt w:val="bullet"/>
      <w:lvlText w:val="•"/>
      <w:lvlJc w:val="left"/>
      <w:pPr>
        <w:ind w:left="-3368" w:hanging="341"/>
      </w:pPr>
      <w:rPr>
        <w:rFonts w:ascii="Open Sans" w:eastAsia="Open Sans" w:hAnsi="Open Sans" w:cs="Open Sans" w:hint="default"/>
        <w:color w:val="231F20"/>
        <w:w w:val="100"/>
        <w:sz w:val="20"/>
        <w:szCs w:val="20"/>
        <w:lang w:val="en-US" w:eastAsia="en-US" w:bidi="en-US"/>
      </w:rPr>
    </w:lvl>
    <w:lvl w:ilvl="2" w:tplc="23200506">
      <w:numFmt w:val="bullet"/>
      <w:lvlText w:val="•"/>
      <w:lvlJc w:val="left"/>
      <w:pPr>
        <w:ind w:left="-3027" w:hanging="341"/>
      </w:pPr>
      <w:rPr>
        <w:rFonts w:ascii="Open Sans" w:eastAsia="Open Sans" w:hAnsi="Open Sans" w:cs="Open Sans" w:hint="default"/>
        <w:color w:val="231F20"/>
        <w:w w:val="100"/>
        <w:sz w:val="20"/>
        <w:szCs w:val="20"/>
        <w:lang w:val="en-US" w:eastAsia="en-US" w:bidi="en-US"/>
      </w:rPr>
    </w:lvl>
    <w:lvl w:ilvl="3" w:tplc="F7F4E5A8">
      <w:numFmt w:val="bullet"/>
      <w:lvlText w:val="•"/>
      <w:lvlJc w:val="left"/>
      <w:pPr>
        <w:ind w:left="-1776" w:hanging="341"/>
      </w:pPr>
      <w:rPr>
        <w:rFonts w:hint="default"/>
        <w:lang w:val="en-US" w:eastAsia="en-US" w:bidi="en-US"/>
      </w:rPr>
    </w:lvl>
    <w:lvl w:ilvl="4" w:tplc="F65E1C76">
      <w:numFmt w:val="bullet"/>
      <w:lvlText w:val="•"/>
      <w:lvlJc w:val="left"/>
      <w:pPr>
        <w:ind w:left="-530" w:hanging="341"/>
      </w:pPr>
      <w:rPr>
        <w:rFonts w:hint="default"/>
        <w:lang w:val="en-US" w:eastAsia="en-US" w:bidi="en-US"/>
      </w:rPr>
    </w:lvl>
    <w:lvl w:ilvl="5" w:tplc="2E062946">
      <w:numFmt w:val="bullet"/>
      <w:lvlText w:val="•"/>
      <w:lvlJc w:val="left"/>
      <w:pPr>
        <w:ind w:left="716" w:hanging="341"/>
      </w:pPr>
      <w:rPr>
        <w:rFonts w:hint="default"/>
        <w:lang w:val="en-US" w:eastAsia="en-US" w:bidi="en-US"/>
      </w:rPr>
    </w:lvl>
    <w:lvl w:ilvl="6" w:tplc="CCA43AA8">
      <w:numFmt w:val="bullet"/>
      <w:lvlText w:val="•"/>
      <w:lvlJc w:val="left"/>
      <w:pPr>
        <w:ind w:left="1961" w:hanging="341"/>
      </w:pPr>
      <w:rPr>
        <w:rFonts w:hint="default"/>
        <w:lang w:val="en-US" w:eastAsia="en-US" w:bidi="en-US"/>
      </w:rPr>
    </w:lvl>
    <w:lvl w:ilvl="7" w:tplc="C6A2DE48">
      <w:numFmt w:val="bullet"/>
      <w:lvlText w:val="•"/>
      <w:lvlJc w:val="left"/>
      <w:pPr>
        <w:ind w:left="3207" w:hanging="341"/>
      </w:pPr>
      <w:rPr>
        <w:rFonts w:hint="default"/>
        <w:lang w:val="en-US" w:eastAsia="en-US" w:bidi="en-US"/>
      </w:rPr>
    </w:lvl>
    <w:lvl w:ilvl="8" w:tplc="EE024414">
      <w:numFmt w:val="bullet"/>
      <w:lvlText w:val="•"/>
      <w:lvlJc w:val="left"/>
      <w:pPr>
        <w:ind w:left="4453" w:hanging="341"/>
      </w:pPr>
      <w:rPr>
        <w:rFonts w:hint="default"/>
        <w:lang w:val="en-US" w:eastAsia="en-US" w:bidi="en-US"/>
      </w:rPr>
    </w:lvl>
  </w:abstractNum>
  <w:abstractNum w:abstractNumId="13" w15:restartNumberingAfterBreak="0">
    <w:nsid w:val="39744729"/>
    <w:multiLevelType w:val="hybridMultilevel"/>
    <w:tmpl w:val="4D44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21444"/>
    <w:multiLevelType w:val="hybridMultilevel"/>
    <w:tmpl w:val="6676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57E4"/>
    <w:multiLevelType w:val="hybridMultilevel"/>
    <w:tmpl w:val="98DA5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32EEF"/>
    <w:multiLevelType w:val="hybridMultilevel"/>
    <w:tmpl w:val="716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7067F"/>
    <w:multiLevelType w:val="hybridMultilevel"/>
    <w:tmpl w:val="EA404C60"/>
    <w:lvl w:ilvl="0" w:tplc="464C2524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17531"/>
    <w:multiLevelType w:val="hybridMultilevel"/>
    <w:tmpl w:val="32BE1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00EB8"/>
    <w:multiLevelType w:val="hybridMultilevel"/>
    <w:tmpl w:val="9A203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3370B"/>
    <w:multiLevelType w:val="hybridMultilevel"/>
    <w:tmpl w:val="D44A94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A5FE1"/>
    <w:multiLevelType w:val="hybridMultilevel"/>
    <w:tmpl w:val="1C6A8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F43F3"/>
    <w:multiLevelType w:val="hybridMultilevel"/>
    <w:tmpl w:val="ECBC6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710E6"/>
    <w:multiLevelType w:val="hybridMultilevel"/>
    <w:tmpl w:val="D6E0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D7C08"/>
    <w:multiLevelType w:val="hybridMultilevel"/>
    <w:tmpl w:val="FD044498"/>
    <w:lvl w:ilvl="0" w:tplc="6B6EF928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D439C"/>
    <w:multiLevelType w:val="hybridMultilevel"/>
    <w:tmpl w:val="150CB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F11AE"/>
    <w:multiLevelType w:val="hybridMultilevel"/>
    <w:tmpl w:val="F8A0DC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13"/>
  </w:num>
  <w:num w:numId="5">
    <w:abstractNumId w:val="7"/>
  </w:num>
  <w:num w:numId="6">
    <w:abstractNumId w:val="1"/>
  </w:num>
  <w:num w:numId="7">
    <w:abstractNumId w:val="8"/>
  </w:num>
  <w:num w:numId="8">
    <w:abstractNumId w:val="20"/>
  </w:num>
  <w:num w:numId="9">
    <w:abstractNumId w:val="26"/>
  </w:num>
  <w:num w:numId="10">
    <w:abstractNumId w:val="5"/>
  </w:num>
  <w:num w:numId="11">
    <w:abstractNumId w:val="14"/>
  </w:num>
  <w:num w:numId="12">
    <w:abstractNumId w:val="23"/>
  </w:num>
  <w:num w:numId="13">
    <w:abstractNumId w:val="15"/>
  </w:num>
  <w:num w:numId="14">
    <w:abstractNumId w:val="9"/>
  </w:num>
  <w:num w:numId="15">
    <w:abstractNumId w:val="18"/>
  </w:num>
  <w:num w:numId="16">
    <w:abstractNumId w:val="3"/>
  </w:num>
  <w:num w:numId="17">
    <w:abstractNumId w:val="6"/>
  </w:num>
  <w:num w:numId="18">
    <w:abstractNumId w:val="0"/>
  </w:num>
  <w:num w:numId="19">
    <w:abstractNumId w:val="10"/>
  </w:num>
  <w:num w:numId="20">
    <w:abstractNumId w:val="22"/>
  </w:num>
  <w:num w:numId="21">
    <w:abstractNumId w:val="16"/>
  </w:num>
  <w:num w:numId="22">
    <w:abstractNumId w:val="17"/>
  </w:num>
  <w:num w:numId="23">
    <w:abstractNumId w:val="4"/>
  </w:num>
  <w:num w:numId="24">
    <w:abstractNumId w:val="25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82"/>
    <w:rsid w:val="00013DA7"/>
    <w:rsid w:val="00033682"/>
    <w:rsid w:val="00090571"/>
    <w:rsid w:val="0009186D"/>
    <w:rsid w:val="000B53B1"/>
    <w:rsid w:val="000C3E48"/>
    <w:rsid w:val="000D09D4"/>
    <w:rsid w:val="001127B5"/>
    <w:rsid w:val="001623E2"/>
    <w:rsid w:val="00173784"/>
    <w:rsid w:val="001A6AF3"/>
    <w:rsid w:val="001C1DDE"/>
    <w:rsid w:val="001E71C0"/>
    <w:rsid w:val="00263EC6"/>
    <w:rsid w:val="00265311"/>
    <w:rsid w:val="00284BFF"/>
    <w:rsid w:val="002866DB"/>
    <w:rsid w:val="002B206E"/>
    <w:rsid w:val="002F3B43"/>
    <w:rsid w:val="00316289"/>
    <w:rsid w:val="003237F1"/>
    <w:rsid w:val="003A39DF"/>
    <w:rsid w:val="003B5843"/>
    <w:rsid w:val="003F59F2"/>
    <w:rsid w:val="00416331"/>
    <w:rsid w:val="00426241"/>
    <w:rsid w:val="00451348"/>
    <w:rsid w:val="00463897"/>
    <w:rsid w:val="004B25F3"/>
    <w:rsid w:val="004E5244"/>
    <w:rsid w:val="00514651"/>
    <w:rsid w:val="005748FA"/>
    <w:rsid w:val="005F28EA"/>
    <w:rsid w:val="00624381"/>
    <w:rsid w:val="006914B5"/>
    <w:rsid w:val="00693E32"/>
    <w:rsid w:val="006A5EB0"/>
    <w:rsid w:val="006B6CF5"/>
    <w:rsid w:val="006B7658"/>
    <w:rsid w:val="006E7C07"/>
    <w:rsid w:val="006F50E8"/>
    <w:rsid w:val="00724D85"/>
    <w:rsid w:val="007403CC"/>
    <w:rsid w:val="00793435"/>
    <w:rsid w:val="007C0B47"/>
    <w:rsid w:val="007D18C0"/>
    <w:rsid w:val="0081226B"/>
    <w:rsid w:val="00897E7B"/>
    <w:rsid w:val="0090685B"/>
    <w:rsid w:val="00924D56"/>
    <w:rsid w:val="00942C03"/>
    <w:rsid w:val="009433A9"/>
    <w:rsid w:val="009D5469"/>
    <w:rsid w:val="009E13D0"/>
    <w:rsid w:val="00A22F36"/>
    <w:rsid w:val="00A26AFC"/>
    <w:rsid w:val="00AB2FD8"/>
    <w:rsid w:val="00AB3A66"/>
    <w:rsid w:val="00AD75F1"/>
    <w:rsid w:val="00B539AE"/>
    <w:rsid w:val="00B56235"/>
    <w:rsid w:val="00C60E1D"/>
    <w:rsid w:val="00CA2EF1"/>
    <w:rsid w:val="00CF7674"/>
    <w:rsid w:val="00D32881"/>
    <w:rsid w:val="00D836A1"/>
    <w:rsid w:val="00DA70A9"/>
    <w:rsid w:val="00DD7E0F"/>
    <w:rsid w:val="00DF65F0"/>
    <w:rsid w:val="00E22430"/>
    <w:rsid w:val="00E371E9"/>
    <w:rsid w:val="00E502A1"/>
    <w:rsid w:val="00E66F78"/>
    <w:rsid w:val="00EA57B1"/>
    <w:rsid w:val="00ED78B3"/>
    <w:rsid w:val="00F0405F"/>
    <w:rsid w:val="00F25284"/>
    <w:rsid w:val="00F44613"/>
    <w:rsid w:val="00F701D5"/>
    <w:rsid w:val="00F8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0E073"/>
  <w15:docId w15:val="{D1B4B5A5-2525-4AC7-AB10-87C0A9E6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36"/>
    <w:rPr>
      <w:rFonts w:ascii="Open Sans" w:eastAsia="Open Sans" w:hAnsi="Open Sans" w:cs="Open Sans"/>
      <w:lang w:val="pt-BR" w:bidi="en-US"/>
    </w:rPr>
  </w:style>
  <w:style w:type="paragraph" w:styleId="Ttulo1">
    <w:name w:val="heading 1"/>
    <w:basedOn w:val="Normal"/>
    <w:uiPriority w:val="9"/>
    <w:qFormat/>
    <w:pPr>
      <w:spacing w:before="156"/>
      <w:ind w:left="106" w:hanging="164"/>
      <w:outlineLvl w:val="0"/>
    </w:pPr>
    <w:rPr>
      <w:rFonts w:ascii="Source Sans Pro" w:eastAsia="Source Sans Pro" w:hAnsi="Source Sans Pro" w:cs="Source Sans Pro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371E9"/>
    <w:pPr>
      <w:numPr>
        <w:numId w:val="1"/>
      </w:numPr>
      <w:tabs>
        <w:tab w:val="left" w:pos="271"/>
      </w:tabs>
      <w:spacing w:before="156"/>
      <w:ind w:left="884"/>
      <w:outlineLvl w:val="1"/>
    </w:pPr>
    <w:rPr>
      <w:rFonts w:ascii="Source Sans Pro" w:hAnsi="Source Sans Pro"/>
      <w:b/>
      <w:color w:val="231F2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2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22F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24D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905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spacing w:before="81"/>
      <w:ind w:left="27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E371E9"/>
    <w:rPr>
      <w:rFonts w:ascii="Source Sans Pro" w:eastAsia="Open Sans" w:hAnsi="Source Sans Pro" w:cs="Open Sans"/>
      <w:b/>
      <w:color w:val="231F20"/>
      <w:sz w:val="24"/>
      <w:lang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E371E9"/>
    <w:pPr>
      <w:spacing w:before="100"/>
      <w:ind w:left="720"/>
    </w:pPr>
    <w:rPr>
      <w:rFonts w:ascii="Source Sans Pro" w:hAnsi="Source Sans Pro"/>
      <w:b/>
      <w:color w:val="231F20"/>
      <w:sz w:val="32"/>
    </w:rPr>
  </w:style>
  <w:style w:type="character" w:customStyle="1" w:styleId="TtuloChar">
    <w:name w:val="Título Char"/>
    <w:basedOn w:val="Fontepargpadro"/>
    <w:link w:val="Ttulo"/>
    <w:uiPriority w:val="10"/>
    <w:rsid w:val="00E371E9"/>
    <w:rPr>
      <w:rFonts w:ascii="Source Sans Pro" w:eastAsia="Open Sans" w:hAnsi="Source Sans Pro" w:cs="Open Sans"/>
      <w:b/>
      <w:color w:val="231F20"/>
      <w:sz w:val="32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F810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810CC"/>
    <w:rPr>
      <w:rFonts w:ascii="Open Sans" w:eastAsia="Open Sans" w:hAnsi="Open Sans" w:cs="Open Sans"/>
      <w:lang w:bidi="en-US"/>
    </w:rPr>
  </w:style>
  <w:style w:type="paragraph" w:styleId="Rodap">
    <w:name w:val="footer"/>
    <w:basedOn w:val="Normal"/>
    <w:link w:val="RodapChar"/>
    <w:uiPriority w:val="99"/>
    <w:unhideWhenUsed/>
    <w:rsid w:val="00F810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810CC"/>
    <w:rPr>
      <w:rFonts w:ascii="Open Sans" w:eastAsia="Open Sans" w:hAnsi="Open Sans" w:cs="Open Sans"/>
      <w:lang w:bidi="en-US"/>
    </w:rPr>
  </w:style>
  <w:style w:type="character" w:styleId="Hyperlink">
    <w:name w:val="Hyperlink"/>
    <w:basedOn w:val="Fontepargpadro"/>
    <w:uiPriority w:val="99"/>
    <w:unhideWhenUsed/>
    <w:rsid w:val="00F810C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10C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A22F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Ttulo4Char">
    <w:name w:val="Título 4 Char"/>
    <w:basedOn w:val="Fontepargpadro"/>
    <w:link w:val="Ttulo4"/>
    <w:uiPriority w:val="9"/>
    <w:rsid w:val="00A22F36"/>
    <w:rPr>
      <w:rFonts w:asciiTheme="majorHAnsi" w:eastAsiaTheme="majorEastAsia" w:hAnsiTheme="majorHAnsi" w:cstheme="majorBidi"/>
      <w:i/>
      <w:iCs/>
      <w:color w:val="365F91" w:themeColor="accent1" w:themeShade="BF"/>
      <w:lang w:val="pt-BR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05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05F"/>
    <w:rPr>
      <w:rFonts w:ascii="Segoe UI" w:eastAsia="Open Sans" w:hAnsi="Segoe UI" w:cs="Segoe UI"/>
      <w:sz w:val="18"/>
      <w:szCs w:val="18"/>
      <w:lang w:val="pt-BR" w:bidi="en-US"/>
    </w:rPr>
  </w:style>
  <w:style w:type="character" w:customStyle="1" w:styleId="Ttulo5Char">
    <w:name w:val="Título 5 Char"/>
    <w:basedOn w:val="Fontepargpadro"/>
    <w:link w:val="Ttulo5"/>
    <w:uiPriority w:val="9"/>
    <w:rsid w:val="00924D56"/>
    <w:rPr>
      <w:rFonts w:asciiTheme="majorHAnsi" w:eastAsiaTheme="majorEastAsia" w:hAnsiTheme="majorHAnsi" w:cstheme="majorBidi"/>
      <w:color w:val="365F91" w:themeColor="accent1" w:themeShade="BF"/>
      <w:lang w:val="pt-BR" w:bidi="en-US"/>
    </w:rPr>
  </w:style>
  <w:style w:type="character" w:customStyle="1" w:styleId="Ttulo6Char">
    <w:name w:val="Título 6 Char"/>
    <w:basedOn w:val="Fontepargpadro"/>
    <w:link w:val="Ttulo6"/>
    <w:uiPriority w:val="9"/>
    <w:rsid w:val="00090571"/>
    <w:rPr>
      <w:rFonts w:asciiTheme="majorHAnsi" w:eastAsiaTheme="majorEastAsia" w:hAnsiTheme="majorHAnsi" w:cstheme="majorBidi"/>
      <w:color w:val="243F60" w:themeColor="accent1" w:themeShade="7F"/>
      <w:lang w:val="pt-B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eobOWVnFZltm8TmgSf3ac7q-H5uYZIv87x40Qa4kr7WZp_A/viewfor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isfactory.com.br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Users\Administrador\Downloads\is-contr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E8D4-A672-E34C-818A-1A160F5E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D:\Users\Administrador\Downloads\is-contrato.dotx</Template>
  <TotalTime>18</TotalTime>
  <Pages>7</Pages>
  <Words>1293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IVENS MENDES</cp:lastModifiedBy>
  <cp:revision>3</cp:revision>
  <cp:lastPrinted>2019-08-22T18:03:00Z</cp:lastPrinted>
  <dcterms:created xsi:type="dcterms:W3CDTF">2019-10-08T15:25:00Z</dcterms:created>
  <dcterms:modified xsi:type="dcterms:W3CDTF">2019-10-08T15:58:00Z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2019-05-25T00:00:00Z</vt:filetime>
  </property>
</Properties>
</file>